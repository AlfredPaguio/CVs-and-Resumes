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95B4" w14:textId="34B51CA3" w:rsidR="005D7BCB" w:rsidRPr="00B876A3" w:rsidRDefault="003D226B" w:rsidP="00A833F1">
      <w:pPr>
        <w:pStyle w:val="NoSpacing"/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</w:pP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PAGUIO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,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ALFRED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 xml:space="preserve"> </w:t>
      </w:r>
      <w:r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U</w:t>
      </w:r>
      <w:r w:rsidR="00185511" w:rsidRPr="00B876A3">
        <w:rPr>
          <w:rFonts w:ascii="Arial" w:hAnsi="Arial" w:cs="Arial"/>
          <w:b/>
          <w:bCs/>
          <w:color w:val="1F3864" w:themeColor="accent1" w:themeShade="80"/>
          <w:sz w:val="44"/>
          <w:szCs w:val="44"/>
        </w:rPr>
        <w:t>.</w:t>
      </w:r>
    </w:p>
    <w:p w14:paraId="5B0E4EC0" w14:textId="77777777" w:rsidR="00F82786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51757962" w14:textId="33EDE5D3" w:rsidR="00680BF1" w:rsidRPr="00680BF1" w:rsidRDefault="00A833F1" w:rsidP="00680B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Address: </w:t>
      </w:r>
      <w:r w:rsidR="00680BF1" w:rsidRPr="00680BF1">
        <w:rPr>
          <w:rFonts w:ascii="Arial" w:hAnsi="Arial" w:cs="Arial"/>
          <w:sz w:val="24"/>
          <w:szCs w:val="24"/>
        </w:rPr>
        <w:t xml:space="preserve">#618 </w:t>
      </w:r>
      <w:r w:rsidR="008B5503">
        <w:rPr>
          <w:rFonts w:ascii="Arial" w:hAnsi="Arial" w:cs="Arial"/>
          <w:sz w:val="24"/>
          <w:szCs w:val="24"/>
        </w:rPr>
        <w:t>Tuazon</w:t>
      </w:r>
      <w:r w:rsidR="00680BF1" w:rsidRPr="00680BF1">
        <w:rPr>
          <w:rFonts w:ascii="Arial" w:hAnsi="Arial" w:cs="Arial"/>
          <w:sz w:val="24"/>
          <w:szCs w:val="24"/>
        </w:rPr>
        <w:t xml:space="preserve"> </w:t>
      </w:r>
      <w:r w:rsidR="0084082F" w:rsidRPr="00680BF1">
        <w:rPr>
          <w:rFonts w:ascii="Arial" w:hAnsi="Arial" w:cs="Arial"/>
          <w:sz w:val="24"/>
          <w:szCs w:val="24"/>
        </w:rPr>
        <w:t>St</w:t>
      </w:r>
      <w:r w:rsidR="008B5503">
        <w:rPr>
          <w:rFonts w:ascii="Arial" w:hAnsi="Arial" w:cs="Arial"/>
          <w:sz w:val="24"/>
          <w:szCs w:val="24"/>
        </w:rPr>
        <w:t>reet</w:t>
      </w:r>
      <w:r w:rsidR="00680BF1" w:rsidRPr="00680BF1">
        <w:rPr>
          <w:rFonts w:ascii="Arial" w:hAnsi="Arial" w:cs="Arial"/>
          <w:sz w:val="24"/>
          <w:szCs w:val="24"/>
        </w:rPr>
        <w:t>,</w:t>
      </w:r>
    </w:p>
    <w:p w14:paraId="716850E0" w14:textId="29DADA0C" w:rsidR="00680BF1" w:rsidRDefault="008B5503" w:rsidP="00680BF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8B5503">
        <w:rPr>
          <w:rFonts w:ascii="Arial" w:hAnsi="Arial" w:cs="Arial"/>
          <w:sz w:val="24"/>
          <w:szCs w:val="24"/>
        </w:rPr>
        <w:t>Poblacion</w:t>
      </w:r>
      <w:proofErr w:type="spellEnd"/>
      <w:r w:rsidR="00680BF1" w:rsidRPr="00680BF1">
        <w:rPr>
          <w:rFonts w:ascii="Arial" w:hAnsi="Arial" w:cs="Arial"/>
          <w:sz w:val="24"/>
          <w:szCs w:val="24"/>
        </w:rPr>
        <w:t>, Muntinlupa City</w:t>
      </w:r>
    </w:p>
    <w:p w14:paraId="3FC63BDF" w14:textId="24D53512" w:rsidR="006163BC" w:rsidRDefault="00E85A55" w:rsidP="00680B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No.</w:t>
      </w:r>
      <w:r w:rsidR="006163BC" w:rsidRPr="00446A4D">
        <w:rPr>
          <w:rFonts w:ascii="Arial" w:hAnsi="Arial" w:cs="Arial"/>
          <w:sz w:val="24"/>
          <w:szCs w:val="24"/>
        </w:rPr>
        <w:t xml:space="preserve"> </w:t>
      </w:r>
      <w:r w:rsidR="00F251E1" w:rsidRPr="00F251E1">
        <w:rPr>
          <w:rFonts w:ascii="Arial" w:hAnsi="Arial" w:cs="Arial"/>
          <w:sz w:val="24"/>
          <w:szCs w:val="24"/>
        </w:rPr>
        <w:t>09498202989</w:t>
      </w:r>
    </w:p>
    <w:p w14:paraId="783CDD35" w14:textId="6F8CDC26" w:rsidR="00E03BBC" w:rsidRPr="00E03BBC" w:rsidRDefault="004F3EE9" w:rsidP="004F3EE9">
      <w:pPr>
        <w:pStyle w:val="NoSpacing"/>
        <w:rPr>
          <w:rFonts w:ascii="Arial" w:hAnsi="Arial" w:cs="Arial"/>
          <w:color w:val="5B9BD5" w:themeColor="accent5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="00E03BBC" w:rsidRPr="00E03BBC">
          <w:rPr>
            <w:rStyle w:val="Hyperlink"/>
            <w:rFonts w:ascii="Arial" w:hAnsi="Arial" w:cs="Arial"/>
            <w:sz w:val="24"/>
            <w:szCs w:val="24"/>
          </w:rPr>
          <w:t>alfredpaguio36@gmail.com</w:t>
        </w:r>
      </w:hyperlink>
    </w:p>
    <w:p w14:paraId="25518A18" w14:textId="501D2825" w:rsidR="00B876A3" w:rsidRDefault="00B876A3" w:rsidP="00A833F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 w:rsidRPr="00B876A3"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z w:val="24"/>
          <w:szCs w:val="24"/>
        </w:rPr>
        <w:t>H</w:t>
      </w:r>
      <w:r w:rsidRPr="00B876A3">
        <w:rPr>
          <w:rFonts w:ascii="Arial" w:hAnsi="Arial" w:cs="Arial"/>
          <w:sz w:val="24"/>
          <w:szCs w:val="24"/>
        </w:rPr>
        <w:t xml:space="preserve">ub: </w:t>
      </w:r>
      <w:hyperlink r:id="rId7" w:history="1">
        <w:r w:rsidRPr="00B876A3">
          <w:rPr>
            <w:rStyle w:val="Hyperlink"/>
            <w:rFonts w:ascii="Arial" w:hAnsi="Arial" w:cs="Arial"/>
            <w:sz w:val="24"/>
            <w:szCs w:val="24"/>
          </w:rPr>
          <w:t>https://github.com/AlfredPaguio</w:t>
        </w:r>
      </w:hyperlink>
    </w:p>
    <w:p w14:paraId="0999E950" w14:textId="26E8A9A4" w:rsidR="00D529EE" w:rsidRDefault="00D529EE" w:rsidP="00A833F1">
      <w:pPr>
        <w:pStyle w:val="NoSpacing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Facebook: </w:t>
      </w:r>
      <w:hyperlink r:id="rId8" w:history="1">
        <w:r w:rsidR="00813E84" w:rsidRPr="009B3787">
          <w:rPr>
            <w:rStyle w:val="Hyperlink"/>
            <w:rFonts w:ascii="Arial" w:hAnsi="Arial" w:cs="Arial"/>
            <w:sz w:val="24"/>
            <w:szCs w:val="24"/>
          </w:rPr>
          <w:t>https://fb.me/FleetingComet</w:t>
        </w:r>
      </w:hyperlink>
    </w:p>
    <w:p w14:paraId="6A52CF83" w14:textId="76948F03" w:rsidR="00FF798C" w:rsidRPr="00B876A3" w:rsidRDefault="00FF798C" w:rsidP="00A833F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Website: </w:t>
      </w:r>
      <w:hyperlink r:id="rId9" w:history="1">
        <w:r w:rsidRPr="00FF798C">
          <w:rPr>
            <w:rStyle w:val="Hyperlink"/>
            <w:rFonts w:ascii="Arial" w:hAnsi="Arial" w:cs="Arial"/>
            <w:sz w:val="24"/>
            <w:szCs w:val="24"/>
          </w:rPr>
          <w:t>https://alfredpaguio.github.io/</w:t>
        </w:r>
      </w:hyperlink>
    </w:p>
    <w:p w14:paraId="2DB55706" w14:textId="0C14003B" w:rsidR="0021122F" w:rsidRPr="00446A4D" w:rsidRDefault="0021122F" w:rsidP="00A833F1">
      <w:pPr>
        <w:pStyle w:val="NoSpacing"/>
        <w:rPr>
          <w:rFonts w:ascii="Arial" w:hAnsi="Arial" w:cs="Arial"/>
          <w:sz w:val="24"/>
          <w:szCs w:val="24"/>
        </w:rPr>
      </w:pPr>
    </w:p>
    <w:p w14:paraId="702B3C8F" w14:textId="1324F692" w:rsidR="00A41180" w:rsidRPr="00446A4D" w:rsidRDefault="00F82786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EB377" wp14:editId="16616D4A">
                <wp:simplePos x="0" y="0"/>
                <wp:positionH relativeFrom="margin">
                  <wp:align>right</wp:align>
                </wp:positionH>
                <wp:positionV relativeFrom="paragraph">
                  <wp:posOffset>11988</wp:posOffset>
                </wp:positionV>
                <wp:extent cx="6841475" cy="3683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475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97DFE" w14:textId="43269A26" w:rsidR="00A41180" w:rsidRPr="00D4575E" w:rsidRDefault="00C25E49" w:rsidP="00A4118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B377" id="Rectangle 4" o:spid="_x0000_s1026" style="position:absolute;margin-left:487.5pt;margin-top:.95pt;width:538.7pt;height:2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" fillcolor="#1f3763 [1604]" stroked="f" strokeweight="1pt">
                <v:textbox>
                  <w:txbxContent>
                    <w:p w14:paraId="69F97DFE" w14:textId="43269A26" w:rsidR="00A41180" w:rsidRPr="00D4575E" w:rsidRDefault="00C25E49" w:rsidP="00A4118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About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D583C" w14:textId="77777777" w:rsidR="00446A4D" w:rsidRDefault="00446A4D" w:rsidP="00D75B6F">
      <w:pPr>
        <w:pStyle w:val="NoSpacing"/>
        <w:rPr>
          <w:shd w:val="clear" w:color="auto" w:fill="FFFFFF"/>
        </w:rPr>
      </w:pPr>
    </w:p>
    <w:p w14:paraId="4E551C38" w14:textId="77777777" w:rsidR="00D75B6F" w:rsidRDefault="00D75B6F" w:rsidP="00D75B6F">
      <w:pPr>
        <w:pStyle w:val="NoSpacing"/>
        <w:rPr>
          <w:shd w:val="clear" w:color="auto" w:fill="FFFFFF"/>
        </w:rPr>
      </w:pPr>
    </w:p>
    <w:p w14:paraId="2E3BE531" w14:textId="6BB7C293" w:rsidR="00D75B6F" w:rsidRDefault="003C2630" w:rsidP="00396E49">
      <w:pPr>
        <w:pStyle w:val="NoSpacing"/>
        <w:ind w:firstLine="720"/>
        <w:rPr>
          <w:rFonts w:ascii="Arial" w:hAnsi="Arial" w:cs="Arial"/>
          <w:sz w:val="24"/>
          <w:szCs w:val="24"/>
        </w:rPr>
      </w:pPr>
      <w:r w:rsidRPr="003C2630">
        <w:rPr>
          <w:rFonts w:ascii="Arial" w:hAnsi="Arial" w:cs="Arial"/>
          <w:sz w:val="24"/>
          <w:szCs w:val="24"/>
        </w:rPr>
        <w:t>As a graduating student with a background in Information Technology, I am a highly motivated and dedicated individual with a passion for technology and programming. I am seeking an entry-level position as a programmer in a dynamic and fast-paced environment where I can apply my skills and continue to learn and grow personally and professionally. With a strong focus on organization and collaboration, I am committed to developing robust systems that help others achieve their goals</w:t>
      </w:r>
      <w:r>
        <w:rPr>
          <w:rFonts w:ascii="Arial" w:hAnsi="Arial" w:cs="Arial"/>
          <w:sz w:val="24"/>
          <w:szCs w:val="24"/>
        </w:rPr>
        <w:t>.</w:t>
      </w:r>
    </w:p>
    <w:p w14:paraId="733EE4F3" w14:textId="77777777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366B5E49" w14:textId="1B117B19" w:rsidR="008A08B4" w:rsidRDefault="00EE4499" w:rsidP="00B000B3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1EF44250" wp14:editId="1BA0B9C0">
                <wp:extent cx="6852492" cy="368300"/>
                <wp:effectExtent l="0" t="0" r="5715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89F46" w14:textId="765E67B8" w:rsidR="00EE4499" w:rsidRPr="00D4575E" w:rsidRDefault="00D47120" w:rsidP="00EE449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Technology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F44250" id="Rectangle 1" o:spid="_x0000_s1027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+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ZnPV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HQxf5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26C89F46" w14:textId="765E67B8" w:rsidR="00EE4499" w:rsidRPr="00D4575E" w:rsidRDefault="00D47120" w:rsidP="00EE449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Technology Summary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AC2FA6" w14:textId="77777777" w:rsidR="00C27942" w:rsidRDefault="00C27942" w:rsidP="00B000B3">
      <w:pPr>
        <w:pStyle w:val="NoSpacing"/>
        <w:rPr>
          <w:rFonts w:ascii="Arial" w:hAnsi="Arial" w:cs="Arial"/>
          <w:sz w:val="24"/>
          <w:szCs w:val="24"/>
        </w:rPr>
      </w:pPr>
    </w:p>
    <w:p w14:paraId="7BFB37D8" w14:textId="3CF1AFE5" w:rsidR="00EE4499" w:rsidRPr="00EE4499" w:rsidRDefault="00FB63D7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Programming </w:t>
      </w:r>
      <w:r w:rsidR="00EE4499" w:rsidRPr="00EE4499">
        <w:rPr>
          <w:rFonts w:ascii="Arial" w:hAnsi="Arial" w:cs="Arial"/>
          <w:b/>
          <w:bCs/>
          <w:sz w:val="24"/>
          <w:szCs w:val="24"/>
        </w:rPr>
        <w:t>Languages</w:t>
      </w:r>
    </w:p>
    <w:p w14:paraId="3723E72C" w14:textId="28F528CB" w:rsidR="00172D14" w:rsidRPr="00172D14" w:rsidRDefault="00EE4499" w:rsidP="00403D35">
      <w:pPr>
        <w:pStyle w:val="NoSpacing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sz w:val="24"/>
          <w:szCs w:val="24"/>
        </w:rPr>
        <w:t xml:space="preserve">Familiar with: </w:t>
      </w:r>
      <w:r w:rsidR="00DB68A6" w:rsidRPr="00172D14">
        <w:rPr>
          <w:rFonts w:ascii="Arial" w:hAnsi="Arial" w:cs="Arial"/>
          <w:sz w:val="24"/>
          <w:szCs w:val="24"/>
        </w:rPr>
        <w:t xml:space="preserve">C++, </w:t>
      </w:r>
      <w:r w:rsidRPr="00172D14">
        <w:rPr>
          <w:rFonts w:ascii="Arial" w:hAnsi="Arial" w:cs="Arial"/>
          <w:sz w:val="24"/>
          <w:szCs w:val="24"/>
        </w:rPr>
        <w:t>C#, Visual Basic .NET, Java, PHP</w:t>
      </w:r>
      <w:r w:rsidR="00AF2737" w:rsidRPr="00172D14">
        <w:rPr>
          <w:rFonts w:ascii="Arial" w:hAnsi="Arial" w:cs="Arial"/>
          <w:sz w:val="24"/>
          <w:szCs w:val="24"/>
        </w:rPr>
        <w:t>, Python</w:t>
      </w:r>
    </w:p>
    <w:p w14:paraId="6985A11F" w14:textId="215AE585" w:rsidR="006B3079" w:rsidRPr="00172D14" w:rsidRDefault="006B3079" w:rsidP="00172D14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172D14">
        <w:rPr>
          <w:rFonts w:ascii="Arial" w:hAnsi="Arial" w:cs="Arial"/>
          <w:b/>
          <w:bCs/>
          <w:sz w:val="24"/>
          <w:szCs w:val="24"/>
        </w:rPr>
        <w:t>Frameworks</w:t>
      </w:r>
    </w:p>
    <w:p w14:paraId="798A1042" w14:textId="064D19E8" w:rsidR="006B3079" w:rsidRPr="006B3079" w:rsidRDefault="006B3079" w:rsidP="00EE4499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 xml:space="preserve">Familiar with: Laravel, </w:t>
      </w:r>
      <w:r w:rsidR="00941828">
        <w:rPr>
          <w:rFonts w:ascii="Arial" w:hAnsi="Arial" w:cs="Arial"/>
          <w:sz w:val="24"/>
          <w:szCs w:val="24"/>
        </w:rPr>
        <w:t xml:space="preserve">Laravel Livewire, </w:t>
      </w:r>
      <w:r w:rsidRPr="00EE4499">
        <w:rPr>
          <w:rFonts w:ascii="Arial" w:hAnsi="Arial" w:cs="Arial"/>
          <w:sz w:val="24"/>
          <w:szCs w:val="24"/>
        </w:rPr>
        <w:t>React</w:t>
      </w:r>
      <w:r>
        <w:rPr>
          <w:rFonts w:ascii="Arial" w:hAnsi="Arial" w:cs="Arial"/>
          <w:sz w:val="24"/>
          <w:szCs w:val="24"/>
        </w:rPr>
        <w:t>, Flask</w:t>
      </w:r>
      <w:r w:rsidR="00BB16C1">
        <w:rPr>
          <w:rFonts w:ascii="Arial" w:hAnsi="Arial" w:cs="Arial"/>
          <w:sz w:val="24"/>
          <w:szCs w:val="24"/>
        </w:rPr>
        <w:t>, Bootstrap</w:t>
      </w:r>
    </w:p>
    <w:p w14:paraId="0CB18CCA" w14:textId="5E57CDF9" w:rsidR="00EE4499" w:rsidRPr="00EE4499" w:rsidRDefault="00EE4499" w:rsidP="00EE4499">
      <w:pPr>
        <w:pStyle w:val="NoSpacing"/>
        <w:rPr>
          <w:rFonts w:ascii="Arial" w:hAnsi="Arial" w:cs="Arial"/>
          <w:b/>
          <w:bCs/>
          <w:sz w:val="24"/>
          <w:szCs w:val="24"/>
        </w:rPr>
      </w:pPr>
      <w:r w:rsidRPr="00EE4499">
        <w:rPr>
          <w:rFonts w:ascii="Arial" w:hAnsi="Arial" w:cs="Arial"/>
          <w:b/>
          <w:bCs/>
          <w:sz w:val="24"/>
          <w:szCs w:val="24"/>
        </w:rPr>
        <w:t>Software</w:t>
      </w:r>
    </w:p>
    <w:p w14:paraId="56561F85" w14:textId="71D0164C" w:rsidR="00EE4499" w:rsidRDefault="00EE4499" w:rsidP="007C7E4B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4499">
        <w:rPr>
          <w:rFonts w:ascii="Arial" w:hAnsi="Arial" w:cs="Arial"/>
          <w:sz w:val="24"/>
          <w:szCs w:val="24"/>
        </w:rPr>
        <w:t>Database</w:t>
      </w:r>
      <w:r w:rsidR="00FB63D7">
        <w:rPr>
          <w:rFonts w:ascii="Arial" w:hAnsi="Arial" w:cs="Arial"/>
          <w:sz w:val="24"/>
          <w:szCs w:val="24"/>
        </w:rPr>
        <w:t xml:space="preserve"> Management</w:t>
      </w:r>
      <w:r w:rsidRPr="00EE4499">
        <w:rPr>
          <w:rFonts w:ascii="Arial" w:hAnsi="Arial" w:cs="Arial"/>
          <w:sz w:val="24"/>
          <w:szCs w:val="24"/>
        </w:rPr>
        <w:t>: Microsoft SQL Server</w:t>
      </w:r>
      <w:r w:rsidR="00B20725">
        <w:rPr>
          <w:rFonts w:ascii="Arial" w:hAnsi="Arial" w:cs="Arial"/>
          <w:sz w:val="24"/>
          <w:szCs w:val="24"/>
        </w:rPr>
        <w:t>,</w:t>
      </w:r>
      <w:r w:rsidRPr="00EE4499">
        <w:rPr>
          <w:rFonts w:ascii="Arial" w:hAnsi="Arial" w:cs="Arial"/>
          <w:sz w:val="24"/>
          <w:szCs w:val="24"/>
        </w:rPr>
        <w:t xml:space="preserve"> MySQL</w:t>
      </w:r>
    </w:p>
    <w:p w14:paraId="4AC7F0FA" w14:textId="760DD426" w:rsidR="00D47120" w:rsidRPr="00EE4499" w:rsidRDefault="00D47120" w:rsidP="00D47120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Tools</w:t>
      </w:r>
    </w:p>
    <w:p w14:paraId="151E69A7" w14:textId="27C56D0B" w:rsidR="00D47120" w:rsidRPr="00D47120" w:rsidRDefault="00D47120" w:rsidP="00D47120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47120">
        <w:rPr>
          <w:rFonts w:ascii="Arial" w:hAnsi="Arial" w:cs="Arial"/>
          <w:sz w:val="24"/>
          <w:szCs w:val="24"/>
        </w:rPr>
        <w:t>NetBeans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Microsoft Visual Studio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 xml:space="preserve">, </w:t>
      </w:r>
      <w:r w:rsidRPr="00D47120">
        <w:rPr>
          <w:rFonts w:ascii="Arial" w:hAnsi="Arial" w:cs="Arial"/>
          <w:sz w:val="24"/>
          <w:szCs w:val="24"/>
        </w:rPr>
        <w:t>Dev-C++</w:t>
      </w:r>
    </w:p>
    <w:p w14:paraId="44A98183" w14:textId="35DA66D1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</w:p>
    <w:p w14:paraId="16A72CCE" w14:textId="458BEB98" w:rsidR="00C27942" w:rsidRDefault="00C27942" w:rsidP="00C27942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3DA005C" wp14:editId="7D4C909A">
                <wp:extent cx="6852492" cy="368300"/>
                <wp:effectExtent l="0" t="0" r="5715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B3F2" w14:textId="2A1228C9" w:rsidR="00C27942" w:rsidRPr="00D4575E" w:rsidRDefault="00C27942" w:rsidP="00C279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2794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A005C" id="Rectangle 3" o:spid="_x0000_s1028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d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CZRg5bpZgX19sETD/1wBcdvFD74LQvxgXmcJpw7&#10;3BDxHj9SQ1tRGE6UNOB/vnWf7LHJUUtJi9NZ0fBjzbygRH+22P7nk9ksjXMWZicfpyj4Q83qUGPX&#10;5gqwiya4ixzPx2Qf9e4oPZjvuEiWKSqqmOUYu6I8+p1wFfutgauIi+Uym+EIOxZv7aPjCTzxnBr6&#10;qfvOvBu6PuK83MFuktn8RfP3tsnTwnIdQao8GXtehxfA8c9tPayqtF8O5Wy1X6iLXwA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E+QVt2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0D1EB3F2" w14:textId="2A1228C9" w:rsidR="00C27942" w:rsidRPr="00D4575E" w:rsidRDefault="00C27942" w:rsidP="00C2794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2794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3B2E8E" w14:textId="15B3624A" w:rsidR="00EE4499" w:rsidRDefault="00EE4499" w:rsidP="00B000B3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0096"/>
        <w:gridCol w:w="819"/>
      </w:tblGrid>
      <w:tr w:rsidR="00C27942" w:rsidRPr="00C27942" w14:paraId="1B5CBCB5" w14:textId="77777777" w:rsidTr="00C27942">
        <w:trPr>
          <w:trHeight w:val="216"/>
        </w:trPr>
        <w:tc>
          <w:tcPr>
            <w:tcW w:w="9990" w:type="dxa"/>
            <w:hideMark/>
          </w:tcPr>
          <w:p w14:paraId="3E60949F" w14:textId="43424D13" w:rsidR="00C27942" w:rsidRPr="00396E49" w:rsidRDefault="00396E49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School Division Office - Muntinlupa</w:t>
            </w:r>
          </w:p>
        </w:tc>
        <w:tc>
          <w:tcPr>
            <w:tcW w:w="810" w:type="dxa"/>
            <w:hideMark/>
          </w:tcPr>
          <w:p w14:paraId="1A326BC2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4FC02D51" w14:textId="2263834F" w:rsidR="00C27942" w:rsidRDefault="00396E49" w:rsidP="00C27942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Assistant </w:t>
      </w: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375C5A03" w14:textId="48F4BDA3" w:rsidR="00396E49" w:rsidRPr="00396E49" w:rsidRDefault="00396E49" w:rsidP="00C27942">
      <w:pPr>
        <w:pStyle w:val="NoSpacing"/>
        <w:rPr>
          <w:rFonts w:ascii="Arial" w:hAnsi="Arial" w:cs="Arial"/>
          <w:bCs/>
          <w:iCs/>
          <w:sz w:val="24"/>
          <w:szCs w:val="24"/>
        </w:rPr>
      </w:pPr>
      <w:r w:rsidRPr="00396E49">
        <w:rPr>
          <w:rFonts w:ascii="Arial" w:hAnsi="Arial" w:cs="Arial"/>
          <w:bCs/>
          <w:iCs/>
          <w:sz w:val="24"/>
          <w:szCs w:val="24"/>
        </w:rPr>
        <w:t>Analyze code for system testing and debugging; create test transactions to find and isolate bugs to solve them.</w:t>
      </w:r>
    </w:p>
    <w:p w14:paraId="701BF61F" w14:textId="0790855A" w:rsidR="00396E49" w:rsidRPr="00396E49" w:rsidRDefault="00396E49" w:rsidP="00C27942">
      <w:pPr>
        <w:pStyle w:val="NoSpacing"/>
        <w:rPr>
          <w:rFonts w:ascii="Arial" w:hAnsi="Arial" w:cs="Arial"/>
          <w:b/>
          <w:i/>
          <w:sz w:val="24"/>
          <w:szCs w:val="24"/>
        </w:rPr>
      </w:pPr>
      <w:r w:rsidRPr="00396E49">
        <w:rPr>
          <w:rFonts w:ascii="Arial" w:hAnsi="Arial" w:cs="Arial"/>
          <w:b/>
          <w:i/>
          <w:sz w:val="24"/>
          <w:szCs w:val="24"/>
        </w:rPr>
        <w:t>Accomplishments:</w:t>
      </w:r>
    </w:p>
    <w:p w14:paraId="1A9753CB" w14:textId="77777777" w:rsidR="00C27942" w:rsidRPr="00C27942" w:rsidRDefault="00C27942" w:rsidP="00C27942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27942">
        <w:rPr>
          <w:rFonts w:ascii="Arial" w:hAnsi="Arial" w:cs="Arial"/>
          <w:sz w:val="24"/>
          <w:szCs w:val="24"/>
        </w:rPr>
        <w:t xml:space="preserve">Co-Developer of the System with </w:t>
      </w:r>
      <w:hyperlink r:id="rId10" w:history="1">
        <w:proofErr w:type="spellStart"/>
        <w:r w:rsidRPr="00C27942">
          <w:rPr>
            <w:rStyle w:val="Hyperlink"/>
            <w:rFonts w:ascii="Arial" w:hAnsi="Arial" w:cs="Arial"/>
            <w:sz w:val="24"/>
            <w:szCs w:val="24"/>
          </w:rPr>
          <w:t>Nite</w:t>
        </w:r>
        <w:proofErr w:type="spellEnd"/>
        <w:r w:rsidRPr="00C27942">
          <w:rPr>
            <w:rStyle w:val="Hyperlink"/>
            <w:rFonts w:ascii="Arial" w:hAnsi="Arial" w:cs="Arial"/>
            <w:sz w:val="24"/>
            <w:szCs w:val="24"/>
          </w:rPr>
          <w:t xml:space="preserve"> Guerrero</w:t>
        </w:r>
      </w:hyperlink>
    </w:p>
    <w:p w14:paraId="087CE49F" w14:textId="77777777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responsibilities including the development of software code.</w:t>
      </w:r>
    </w:p>
    <w:p w14:paraId="3A5B6295" w14:textId="7FC37B6B" w:rsidR="00EA3805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and tested new reporting system </w:t>
      </w:r>
      <w:r w:rsidR="00DF78D0"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z w:val="24"/>
          <w:szCs w:val="24"/>
        </w:rPr>
        <w:t xml:space="preserve"> SAP Crystal Reports.</w:t>
      </w:r>
    </w:p>
    <w:p w14:paraId="65B4D69C" w14:textId="42EAA84E" w:rsidR="004B32F1" w:rsidRDefault="004B32F1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B32F1">
        <w:rPr>
          <w:rFonts w:ascii="Arial" w:hAnsi="Arial" w:cs="Arial"/>
          <w:sz w:val="24"/>
          <w:szCs w:val="24"/>
        </w:rPr>
        <w:t>ontributing to solutions that streamlined processes</w:t>
      </w:r>
      <w:r>
        <w:rPr>
          <w:rFonts w:ascii="Arial" w:hAnsi="Arial" w:cs="Arial"/>
          <w:sz w:val="24"/>
          <w:szCs w:val="24"/>
        </w:rPr>
        <w:t xml:space="preserve"> on existing features of the software.</w:t>
      </w:r>
    </w:p>
    <w:p w14:paraId="73BCB43C" w14:textId="7D899E66" w:rsidR="00C27942" w:rsidRDefault="00EA3805" w:rsidP="00EA3805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Written in C# and the database</w:t>
      </w:r>
      <w:r w:rsidR="008037B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  <w:r w:rsidR="00C27942" w:rsidRPr="00EA3805">
        <w:rPr>
          <w:rFonts w:ascii="Arial" w:hAnsi="Arial" w:cs="Arial"/>
          <w:sz w:val="24"/>
          <w:szCs w:val="24"/>
        </w:rPr>
        <w:t>.</w:t>
      </w:r>
    </w:p>
    <w:p w14:paraId="238EBBC6" w14:textId="77777777" w:rsidR="008052DF" w:rsidRPr="00EA3805" w:rsidRDefault="008052DF" w:rsidP="008052DF">
      <w:pPr>
        <w:pStyle w:val="NoSpacing"/>
        <w:ind w:left="720"/>
        <w:rPr>
          <w:rFonts w:ascii="Arial" w:hAnsi="Arial" w:cs="Arial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0096"/>
        <w:gridCol w:w="819"/>
      </w:tblGrid>
      <w:tr w:rsidR="00C27942" w:rsidRPr="00C27942" w14:paraId="4CA2398D" w14:textId="77777777" w:rsidTr="00C27942">
        <w:trPr>
          <w:trHeight w:val="216"/>
        </w:trPr>
        <w:tc>
          <w:tcPr>
            <w:tcW w:w="9990" w:type="dxa"/>
            <w:hideMark/>
          </w:tcPr>
          <w:p w14:paraId="295B551D" w14:textId="0EC46223" w:rsidR="00C27942" w:rsidRPr="00984064" w:rsidRDefault="00984064" w:rsidP="00C27942">
            <w:pPr>
              <w:pStyle w:val="NoSpacing"/>
              <w:rPr>
                <w:rFonts w:ascii="Arial" w:hAnsi="Arial" w:cs="Arial"/>
                <w:i/>
                <w:sz w:val="24"/>
                <w:szCs w:val="24"/>
              </w:rPr>
            </w:pPr>
            <w:r w:rsidRPr="00C27942">
              <w:rPr>
                <w:rFonts w:ascii="Arial" w:hAnsi="Arial" w:cs="Arial"/>
                <w:i/>
                <w:sz w:val="24"/>
                <w:szCs w:val="24"/>
              </w:rPr>
              <w:t>Taxi Management System</w:t>
            </w:r>
          </w:p>
        </w:tc>
        <w:tc>
          <w:tcPr>
            <w:tcW w:w="810" w:type="dxa"/>
            <w:hideMark/>
          </w:tcPr>
          <w:p w14:paraId="2FDD01FE" w14:textId="77777777" w:rsidR="00C27942" w:rsidRPr="00C27942" w:rsidRDefault="00C27942" w:rsidP="00C2794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27942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</w:tbl>
    <w:p w14:paraId="0686AC9E" w14:textId="12B88771" w:rsidR="00C27942" w:rsidRDefault="00984064" w:rsidP="00C27942">
      <w:pPr>
        <w:pStyle w:val="NoSpacing"/>
        <w:rPr>
          <w:rFonts w:ascii="Arial" w:hAnsi="Arial" w:cs="Arial"/>
          <w:b/>
          <w:sz w:val="24"/>
          <w:szCs w:val="24"/>
        </w:rPr>
      </w:pPr>
      <w:r w:rsidRPr="00C27942">
        <w:rPr>
          <w:rFonts w:ascii="Arial" w:hAnsi="Arial" w:cs="Arial"/>
          <w:b/>
          <w:sz w:val="24"/>
          <w:szCs w:val="24"/>
        </w:rPr>
        <w:t>Programmer</w:t>
      </w:r>
    </w:p>
    <w:p w14:paraId="4C30BDB6" w14:textId="0A4FCD0D" w:rsidR="00984064" w:rsidRPr="00C27942" w:rsidRDefault="00CC5CF5" w:rsidP="00C27942">
      <w:pPr>
        <w:pStyle w:val="NoSpacing"/>
        <w:rPr>
          <w:rFonts w:ascii="Arial" w:hAnsi="Arial" w:cs="Arial"/>
          <w:i/>
          <w:sz w:val="24"/>
          <w:szCs w:val="24"/>
        </w:rPr>
      </w:pPr>
      <w:r w:rsidRPr="00CC5CF5">
        <w:rPr>
          <w:rFonts w:ascii="Arial" w:hAnsi="Arial" w:cs="Arial"/>
          <w:i/>
          <w:sz w:val="24"/>
          <w:szCs w:val="24"/>
        </w:rPr>
        <w:t>Added features and enhancements for the clie</w:t>
      </w:r>
      <w:r>
        <w:rPr>
          <w:rFonts w:ascii="Arial" w:hAnsi="Arial" w:cs="Arial"/>
          <w:i/>
          <w:sz w:val="24"/>
          <w:szCs w:val="24"/>
        </w:rPr>
        <w:t>nt's application and interfaces</w:t>
      </w:r>
      <w:r w:rsidR="00984064">
        <w:rPr>
          <w:rFonts w:ascii="Arial" w:hAnsi="Arial" w:cs="Arial"/>
          <w:i/>
          <w:sz w:val="24"/>
          <w:szCs w:val="24"/>
        </w:rPr>
        <w:t xml:space="preserve">. </w:t>
      </w:r>
    </w:p>
    <w:p w14:paraId="57C02E4A" w14:textId="77777777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Developed and tested the new driver management system.</w:t>
      </w:r>
    </w:p>
    <w:p w14:paraId="02BCBD6E" w14:textId="35C65334" w:rsidR="007A6B7A" w:rsidRDefault="007A6B7A" w:rsidP="007A6B7A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Written in C# and the database </w:t>
      </w:r>
      <w:proofErr w:type="gramStart"/>
      <w:r w:rsidR="008037BE">
        <w:rPr>
          <w:rFonts w:ascii="Arial" w:hAnsi="Arial" w:cs="Arial"/>
          <w:sz w:val="24"/>
          <w:szCs w:val="24"/>
        </w:rPr>
        <w:t>is</w:t>
      </w:r>
      <w:proofErr w:type="gramEnd"/>
      <w:r>
        <w:rPr>
          <w:rFonts w:ascii="Arial" w:hAnsi="Arial" w:cs="Arial"/>
          <w:sz w:val="24"/>
          <w:szCs w:val="24"/>
        </w:rPr>
        <w:t xml:space="preserve"> MySQL</w:t>
      </w:r>
    </w:p>
    <w:p w14:paraId="3CB65CBE" w14:textId="77777777" w:rsidR="00F51313" w:rsidRPr="00F51313" w:rsidRDefault="00F51313" w:rsidP="00FF798C">
      <w:pPr>
        <w:pStyle w:val="NoSpacing"/>
        <w:rPr>
          <w:rFonts w:ascii="Arial" w:hAnsi="Arial" w:cs="Arial"/>
          <w:sz w:val="24"/>
          <w:szCs w:val="24"/>
        </w:rPr>
      </w:pPr>
    </w:p>
    <w:p w14:paraId="6DCF8924" w14:textId="408E0BBB" w:rsidR="00F73967" w:rsidRPr="00446A4D" w:rsidRDefault="00137A6C" w:rsidP="00A833F1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5EE7E884" wp14:editId="6DC49C65">
                <wp:extent cx="6852492" cy="368300"/>
                <wp:effectExtent l="0" t="0" r="5715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0590A" w14:textId="0E6A971A" w:rsidR="007C0A86" w:rsidRPr="00D4575E" w:rsidRDefault="000155FD" w:rsidP="007C0A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Personal </w:t>
                            </w:r>
                            <w:r w:rsidR="00137A6C" w:rsidRPr="00D4575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7E884" id="Rectangle 6" o:spid="_x0000_s1029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" fillcolor="#1f3763 [1604]" stroked="f" strokeweight="1pt">
                <v:textbox>
                  <w:txbxContent>
                    <w:p w14:paraId="7580590A" w14:textId="0E6A971A" w:rsidR="007C0A86" w:rsidRPr="00D4575E" w:rsidRDefault="000155FD" w:rsidP="007C0A8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Personal </w:t>
                      </w:r>
                      <w:r w:rsidR="00137A6C" w:rsidRPr="00D4575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B47B4AC" w14:textId="77777777" w:rsidR="00BC2139" w:rsidRPr="00446A4D" w:rsidRDefault="00BC2139" w:rsidP="00BC2139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4B08C22B" w14:textId="27360505" w:rsidR="00850CF0" w:rsidRDefault="00850CF0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50CF0">
        <w:rPr>
          <w:rFonts w:ascii="Arial" w:hAnsi="Arial" w:cs="Arial"/>
          <w:sz w:val="24"/>
          <w:szCs w:val="24"/>
        </w:rPr>
        <w:t>Can speak both English and Filipino language well</w:t>
      </w:r>
    </w:p>
    <w:p w14:paraId="3568692A" w14:textId="52731ADC" w:rsidR="002C7844" w:rsidRDefault="002C7844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2C7844">
        <w:rPr>
          <w:rFonts w:ascii="Arial" w:hAnsi="Arial" w:cs="Arial"/>
          <w:sz w:val="24"/>
          <w:szCs w:val="24"/>
        </w:rPr>
        <w:t>Proficient in using a computer (navigation</w:t>
      </w:r>
      <w:r w:rsidR="003B041D">
        <w:rPr>
          <w:rFonts w:ascii="Arial" w:hAnsi="Arial" w:cs="Arial"/>
          <w:sz w:val="24"/>
          <w:szCs w:val="24"/>
        </w:rPr>
        <w:t xml:space="preserve">, </w:t>
      </w:r>
      <w:r w:rsidR="00BB3073">
        <w:rPr>
          <w:rFonts w:ascii="Arial" w:hAnsi="Arial" w:cs="Arial"/>
          <w:sz w:val="24"/>
          <w:szCs w:val="24"/>
        </w:rPr>
        <w:t>etc.</w:t>
      </w:r>
      <w:r w:rsidRPr="002C7844">
        <w:rPr>
          <w:rFonts w:ascii="Arial" w:hAnsi="Arial" w:cs="Arial"/>
          <w:sz w:val="24"/>
          <w:szCs w:val="24"/>
        </w:rPr>
        <w:t>)</w:t>
      </w:r>
    </w:p>
    <w:p w14:paraId="313A79D2" w14:textId="3367EFD4" w:rsidR="006D40CB" w:rsidRDefault="008254C3" w:rsidP="00185C2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r w:rsidR="00C511F9">
        <w:rPr>
          <w:rFonts w:ascii="Arial" w:hAnsi="Arial" w:cs="Arial"/>
          <w:sz w:val="24"/>
          <w:szCs w:val="24"/>
        </w:rPr>
        <w:t>O</w:t>
      </w:r>
      <w:r w:rsidR="006D40CB">
        <w:rPr>
          <w:rFonts w:ascii="Arial" w:hAnsi="Arial" w:cs="Arial"/>
          <w:sz w:val="24"/>
          <w:szCs w:val="24"/>
        </w:rPr>
        <w:t>ffice application</w:t>
      </w:r>
      <w:r w:rsidR="0050532C">
        <w:rPr>
          <w:rFonts w:ascii="Arial" w:hAnsi="Arial" w:cs="Arial"/>
          <w:sz w:val="24"/>
          <w:szCs w:val="24"/>
        </w:rPr>
        <w:t>s</w:t>
      </w:r>
      <w:r w:rsidR="006D40CB">
        <w:rPr>
          <w:rFonts w:ascii="Arial" w:hAnsi="Arial" w:cs="Arial"/>
          <w:sz w:val="24"/>
          <w:szCs w:val="24"/>
        </w:rPr>
        <w:t xml:space="preserve"> (Word, Power Point, Excel</w:t>
      </w:r>
      <w:r w:rsidR="004F27AF">
        <w:rPr>
          <w:rFonts w:ascii="Arial" w:hAnsi="Arial" w:cs="Arial"/>
          <w:sz w:val="24"/>
          <w:szCs w:val="24"/>
        </w:rPr>
        <w:t>, Access</w:t>
      </w:r>
      <w:r w:rsidR="006D40CB">
        <w:rPr>
          <w:rFonts w:ascii="Arial" w:hAnsi="Arial" w:cs="Arial"/>
          <w:sz w:val="24"/>
          <w:szCs w:val="24"/>
        </w:rPr>
        <w:t>)</w:t>
      </w:r>
    </w:p>
    <w:p w14:paraId="78078B1C" w14:textId="77777777" w:rsidR="00E6441F" w:rsidRPr="00E6441F" w:rsidRDefault="00E6441F" w:rsidP="003D4E8E">
      <w:pPr>
        <w:pStyle w:val="NoSpacing"/>
        <w:rPr>
          <w:rFonts w:ascii="Arial" w:hAnsi="Arial" w:cs="Arial"/>
          <w:sz w:val="24"/>
          <w:szCs w:val="24"/>
        </w:rPr>
      </w:pPr>
    </w:p>
    <w:p w14:paraId="01402D44" w14:textId="5502E21A" w:rsidR="002149D3" w:rsidRPr="000F20A6" w:rsidRDefault="00CB0289" w:rsidP="000F20A6">
      <w:pPr>
        <w:pStyle w:val="NoSpacing"/>
        <w:sectPr w:rsidR="002149D3" w:rsidRPr="000F20A6" w:rsidSect="00FE1D33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 w:rsidRPr="00446A4D">
        <w:rPr>
          <w:noProof/>
        </w:rPr>
        <mc:AlternateContent>
          <mc:Choice Requires="wps">
            <w:drawing>
              <wp:inline distT="0" distB="0" distL="0" distR="0" wp14:anchorId="0F1291AE" wp14:editId="587137C8">
                <wp:extent cx="6852285" cy="385591"/>
                <wp:effectExtent l="0" t="0" r="571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3855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36985" w14:textId="24E30D00" w:rsidR="00CB0289" w:rsidRPr="00C567B6" w:rsidRDefault="00410C1D" w:rsidP="00CB02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291AE" id="Rectangle 9" o:spid="_x0000_s1030" style="width:539.55pt;height: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" fillcolor="#1f3763 [1604]" stroked="f" strokeweight="1pt">
                <v:textbox>
                  <w:txbxContent>
                    <w:p w14:paraId="70E36985" w14:textId="24E30D00" w:rsidR="00CB0289" w:rsidRPr="00C567B6" w:rsidRDefault="00410C1D" w:rsidP="00CB0289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D126D8B" w14:textId="6737714F" w:rsidR="00BC6A88" w:rsidRPr="000F20A6" w:rsidRDefault="00BC6A88" w:rsidP="000F20A6">
      <w:pPr>
        <w:pStyle w:val="NoSpacing"/>
        <w:sectPr w:rsidR="00BC6A88" w:rsidRPr="000F20A6" w:rsidSect="002149D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7056CBC" w14:textId="0B08CBC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Date of Birth</w:t>
      </w:r>
      <w:r w:rsidR="00033312">
        <w:rPr>
          <w:rFonts w:ascii="Arial" w:hAnsi="Arial" w:cs="Arial"/>
          <w:sz w:val="24"/>
          <w:szCs w:val="24"/>
        </w:rPr>
        <w:tab/>
        <w:t xml:space="preserve">: </w:t>
      </w:r>
      <w:r w:rsidR="001A4165" w:rsidRPr="001A4165">
        <w:rPr>
          <w:rFonts w:ascii="Arial" w:hAnsi="Arial" w:cs="Arial"/>
          <w:sz w:val="24"/>
          <w:szCs w:val="24"/>
        </w:rPr>
        <w:t>March, 06, 2000</w:t>
      </w:r>
    </w:p>
    <w:p w14:paraId="554E9335" w14:textId="65F145E6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Citizenship</w:t>
      </w:r>
      <w:r w:rsidR="00BA467B" w:rsidRPr="000B5137">
        <w:rPr>
          <w:rFonts w:ascii="Arial" w:hAnsi="Arial" w:cs="Arial"/>
          <w:sz w:val="24"/>
          <w:szCs w:val="24"/>
        </w:rPr>
        <w:t xml:space="preserve">       </w:t>
      </w:r>
      <w:r w:rsidR="00033312">
        <w:rPr>
          <w:rFonts w:ascii="Arial" w:hAnsi="Arial" w:cs="Arial"/>
          <w:sz w:val="24"/>
          <w:szCs w:val="24"/>
        </w:rPr>
        <w:tab/>
        <w:t>: Filipino</w:t>
      </w:r>
    </w:p>
    <w:p w14:paraId="32EA0987" w14:textId="665FF645" w:rsidR="00FE1D33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Civil Status</w:t>
      </w:r>
      <w:r w:rsidR="00BA467B" w:rsidRPr="000B5137">
        <w:rPr>
          <w:rFonts w:ascii="Arial" w:hAnsi="Arial" w:cs="Arial"/>
          <w:sz w:val="24"/>
          <w:szCs w:val="24"/>
        </w:rPr>
        <w:tab/>
        <w:t xml:space="preserve">   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Single</w:t>
      </w:r>
    </w:p>
    <w:p w14:paraId="0D6F0739" w14:textId="44C6194C" w:rsidR="00B31371" w:rsidRPr="000B5137" w:rsidRDefault="00B31371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Age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2</w:t>
      </w:r>
      <w:r w:rsidR="00230B3B">
        <w:rPr>
          <w:rFonts w:ascii="Arial" w:hAnsi="Arial" w:cs="Arial"/>
          <w:sz w:val="24"/>
          <w:szCs w:val="24"/>
        </w:rPr>
        <w:t>3</w:t>
      </w:r>
    </w:p>
    <w:p w14:paraId="6B095D58" w14:textId="0B3B9392" w:rsidR="002149D3" w:rsidRPr="000B5137" w:rsidRDefault="00BC6A88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Height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DE3C8A">
        <w:rPr>
          <w:rFonts w:ascii="Arial" w:hAnsi="Arial" w:cs="Arial"/>
          <w:sz w:val="24"/>
          <w:szCs w:val="24"/>
        </w:rPr>
        <w:t>5’5</w:t>
      </w:r>
      <w:r w:rsidR="00413D86">
        <w:rPr>
          <w:rFonts w:ascii="Arial" w:hAnsi="Arial" w:cs="Arial"/>
          <w:sz w:val="24"/>
          <w:szCs w:val="24"/>
        </w:rPr>
        <w:t xml:space="preserve"> (170 cm)</w:t>
      </w:r>
    </w:p>
    <w:p w14:paraId="3D5F234B" w14:textId="7F603D56" w:rsidR="002149D3" w:rsidRPr="000B5137" w:rsidRDefault="002149D3" w:rsidP="000B5137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Weight</w:t>
      </w:r>
      <w:r w:rsidRPr="000B5137">
        <w:rPr>
          <w:rFonts w:ascii="Arial" w:hAnsi="Arial" w:cs="Arial"/>
          <w:sz w:val="24"/>
          <w:szCs w:val="24"/>
        </w:rPr>
        <w:t xml:space="preserve"> </w:t>
      </w:r>
      <w:r w:rsidR="00033312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A4165" w:rsidRPr="001A4165">
        <w:rPr>
          <w:rFonts w:ascii="Arial" w:hAnsi="Arial" w:cs="Arial"/>
          <w:sz w:val="24"/>
          <w:szCs w:val="24"/>
        </w:rPr>
        <w:t>90</w:t>
      </w:r>
      <w:r w:rsidR="001A4165">
        <w:rPr>
          <w:rFonts w:ascii="Arial" w:hAnsi="Arial" w:cs="Arial"/>
          <w:sz w:val="24"/>
          <w:szCs w:val="24"/>
        </w:rPr>
        <w:t xml:space="preserve"> </w:t>
      </w:r>
      <w:r w:rsidR="00413D86">
        <w:rPr>
          <w:rFonts w:ascii="Arial" w:hAnsi="Arial" w:cs="Arial"/>
          <w:sz w:val="24"/>
          <w:szCs w:val="24"/>
        </w:rPr>
        <w:t>K</w:t>
      </w:r>
      <w:r w:rsidR="00BE45E2">
        <w:rPr>
          <w:rFonts w:ascii="Arial" w:hAnsi="Arial" w:cs="Arial"/>
          <w:sz w:val="24"/>
          <w:szCs w:val="24"/>
        </w:rPr>
        <w:t>gs</w:t>
      </w:r>
      <w:r w:rsidR="00413D86">
        <w:rPr>
          <w:rFonts w:ascii="Arial" w:hAnsi="Arial" w:cs="Arial"/>
          <w:sz w:val="24"/>
          <w:szCs w:val="24"/>
        </w:rPr>
        <w:t>.</w:t>
      </w:r>
    </w:p>
    <w:p w14:paraId="35477166" w14:textId="41DA923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Religion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BE45E2">
        <w:rPr>
          <w:rFonts w:ascii="Arial" w:hAnsi="Arial" w:cs="Arial"/>
          <w:sz w:val="24"/>
          <w:szCs w:val="24"/>
        </w:rPr>
        <w:t xml:space="preserve"> </w:t>
      </w:r>
      <w:r w:rsidR="001E39F8" w:rsidRPr="001E39F8">
        <w:rPr>
          <w:rFonts w:ascii="Arial" w:hAnsi="Arial" w:cs="Arial"/>
          <w:sz w:val="24"/>
          <w:szCs w:val="24"/>
        </w:rPr>
        <w:t>Catholic</w:t>
      </w:r>
    </w:p>
    <w:p w14:paraId="04DE2B85" w14:textId="24675062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Sex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Male</w:t>
      </w:r>
    </w:p>
    <w:p w14:paraId="5874A076" w14:textId="3EDC4899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Father’s Name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Angelito</w:t>
      </w:r>
      <w:proofErr w:type="spellEnd"/>
      <w:r w:rsidR="00FB1347" w:rsidRPr="00FB1347">
        <w:rPr>
          <w:rFonts w:ascii="Arial" w:hAnsi="Arial" w:cs="Arial"/>
          <w:sz w:val="24"/>
          <w:szCs w:val="24"/>
        </w:rPr>
        <w:t xml:space="preserve">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  <w:r w:rsidRPr="000B5137">
        <w:rPr>
          <w:rFonts w:ascii="Arial" w:hAnsi="Arial" w:cs="Arial"/>
          <w:sz w:val="24"/>
          <w:szCs w:val="24"/>
        </w:rPr>
        <w:tab/>
      </w:r>
    </w:p>
    <w:p w14:paraId="0D3CB539" w14:textId="2455D6E5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1C254A">
        <w:rPr>
          <w:rFonts w:ascii="Arial" w:hAnsi="Arial" w:cs="Arial"/>
          <w:sz w:val="24"/>
          <w:szCs w:val="24"/>
        </w:rPr>
        <w:t>None</w:t>
      </w:r>
    </w:p>
    <w:p w14:paraId="6D0103D3" w14:textId="467462A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Mother’s Name</w:t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FB1347" w:rsidRPr="00FB1347">
        <w:rPr>
          <w:rFonts w:ascii="Arial" w:hAnsi="Arial" w:cs="Arial"/>
          <w:sz w:val="24"/>
          <w:szCs w:val="24"/>
        </w:rPr>
        <w:t xml:space="preserve">Felicitas U. </w:t>
      </w:r>
      <w:proofErr w:type="spellStart"/>
      <w:r w:rsidR="00FB1347" w:rsidRPr="00FB1347">
        <w:rPr>
          <w:rFonts w:ascii="Arial" w:hAnsi="Arial" w:cs="Arial"/>
          <w:sz w:val="24"/>
          <w:szCs w:val="24"/>
        </w:rPr>
        <w:t>Paguio</w:t>
      </w:r>
      <w:proofErr w:type="spellEnd"/>
    </w:p>
    <w:p w14:paraId="4AD3836C" w14:textId="2EFCEAE7" w:rsidR="00FE1D3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</w:pPr>
      <w:r w:rsidRPr="00571AD5">
        <w:rPr>
          <w:rFonts w:ascii="Arial" w:hAnsi="Arial" w:cs="Arial"/>
          <w:b/>
          <w:bCs/>
          <w:sz w:val="24"/>
          <w:szCs w:val="24"/>
        </w:rPr>
        <w:t>Occupation</w:t>
      </w:r>
      <w:r w:rsidRPr="000B5137">
        <w:rPr>
          <w:rFonts w:ascii="Arial" w:hAnsi="Arial" w:cs="Arial"/>
          <w:sz w:val="24"/>
          <w:szCs w:val="24"/>
        </w:rPr>
        <w:tab/>
      </w:r>
      <w:r w:rsidR="00033312">
        <w:rPr>
          <w:rFonts w:ascii="Arial" w:hAnsi="Arial" w:cs="Arial"/>
          <w:sz w:val="24"/>
          <w:szCs w:val="24"/>
        </w:rPr>
        <w:tab/>
        <w:t>:</w:t>
      </w:r>
      <w:r w:rsidR="00EF7FAC">
        <w:rPr>
          <w:rFonts w:ascii="Arial" w:hAnsi="Arial" w:cs="Arial"/>
          <w:sz w:val="24"/>
          <w:szCs w:val="24"/>
        </w:rPr>
        <w:t xml:space="preserve"> </w:t>
      </w:r>
      <w:r w:rsidR="00360F3F">
        <w:rPr>
          <w:rFonts w:ascii="Arial" w:hAnsi="Arial" w:cs="Arial"/>
          <w:sz w:val="24"/>
          <w:szCs w:val="24"/>
        </w:rPr>
        <w:t>H</w:t>
      </w:r>
      <w:r w:rsidR="00360F3F" w:rsidRPr="00360F3F">
        <w:rPr>
          <w:rFonts w:ascii="Arial" w:hAnsi="Arial" w:cs="Arial"/>
          <w:sz w:val="24"/>
          <w:szCs w:val="24"/>
        </w:rPr>
        <w:t>ousewife</w:t>
      </w:r>
    </w:p>
    <w:p w14:paraId="469CAD9C" w14:textId="0E08CC0A" w:rsidR="002149D3" w:rsidRPr="000B5137" w:rsidRDefault="002149D3" w:rsidP="000F20A6">
      <w:pPr>
        <w:pStyle w:val="NoSpacing"/>
        <w:rPr>
          <w:rFonts w:ascii="Arial" w:hAnsi="Arial" w:cs="Arial"/>
          <w:sz w:val="24"/>
          <w:szCs w:val="24"/>
        </w:rPr>
        <w:sectPr w:rsidR="002149D3" w:rsidRPr="000B5137" w:rsidSect="00D60323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30C25FCE" w14:textId="77777777" w:rsidR="00AE0BF6" w:rsidRPr="00D75B6F" w:rsidRDefault="00AE0BF6" w:rsidP="00AE0BF6">
      <w:pPr>
        <w:pStyle w:val="NoSpacing"/>
        <w:rPr>
          <w:shd w:val="clear" w:color="auto" w:fill="FFFFFF"/>
        </w:rPr>
      </w:pPr>
    </w:p>
    <w:p w14:paraId="2BE23156" w14:textId="77777777" w:rsidR="00AE0BF6" w:rsidRPr="00446A4D" w:rsidRDefault="00AE0BF6" w:rsidP="00AE0BF6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491BB6C5" wp14:editId="0A75E913">
                <wp:extent cx="6852492" cy="368300"/>
                <wp:effectExtent l="0" t="0" r="5715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7F58" w14:textId="4D94192F" w:rsidR="00AE0BF6" w:rsidRPr="00D4575E" w:rsidRDefault="00277D18" w:rsidP="00AE0BF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</w:t>
                            </w:r>
                            <w:r w:rsidRPr="00277D1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BB6C5" id="Rectangle 2" o:spid="_x0000_s1031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DvsM3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45A47F58" w14:textId="4D94192F" w:rsidR="00AE0BF6" w:rsidRPr="00D4575E" w:rsidRDefault="00277D18" w:rsidP="00AE0BF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</w:t>
                      </w:r>
                      <w:r w:rsidRPr="00277D1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obbies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8B7F5E" w14:textId="77777777" w:rsidR="00AE0BF6" w:rsidRPr="00446A4D" w:rsidRDefault="00AE0BF6" w:rsidP="0052720F">
      <w:pPr>
        <w:pStyle w:val="NoSpacing"/>
        <w:rPr>
          <w:rFonts w:ascii="Arial" w:hAnsi="Arial" w:cs="Arial"/>
          <w:sz w:val="24"/>
          <w:szCs w:val="24"/>
        </w:rPr>
      </w:pPr>
    </w:p>
    <w:p w14:paraId="10BAEB71" w14:textId="3A49056D" w:rsidR="00F8371E" w:rsidRDefault="004000DB" w:rsidP="00AE0BF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Consistently practicing and improving typing skills.</w:t>
      </w:r>
    </w:p>
    <w:p w14:paraId="2E8ACAA9" w14:textId="5744A182" w:rsidR="00C159C0" w:rsidRPr="002D1895" w:rsidRDefault="00C159C0" w:rsidP="002D1895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Watch</w:t>
      </w:r>
      <w:r w:rsidR="001E1DE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</w:t>
      </w:r>
      <w:r w:rsidR="007512FE">
        <w:rPr>
          <w:rFonts w:ascii="Arial" w:hAnsi="Arial" w:cs="Arial"/>
          <w:sz w:val="24"/>
          <w:szCs w:val="24"/>
        </w:rPr>
        <w:t>Anime</w:t>
      </w:r>
    </w:p>
    <w:p w14:paraId="2DCF1BDB" w14:textId="4432ECDA" w:rsidR="004000DB" w:rsidRPr="004000DB" w:rsidRDefault="004000DB" w:rsidP="000F20A6">
      <w:pPr>
        <w:pStyle w:val="NoSpacing"/>
        <w:numPr>
          <w:ilvl w:val="0"/>
          <w:numId w:val="3"/>
        </w:numPr>
        <w:ind w:left="360"/>
      </w:pPr>
      <w:r w:rsidRPr="004000DB">
        <w:rPr>
          <w:rFonts w:ascii="Arial" w:hAnsi="Arial" w:cs="Arial"/>
          <w:sz w:val="24"/>
          <w:szCs w:val="24"/>
        </w:rPr>
        <w:t>Reading books, articles and blogs on relevant topics in the field of programmin</w:t>
      </w:r>
      <w:r w:rsidR="008B636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</w:p>
    <w:p w14:paraId="3E13367E" w14:textId="19D32A01" w:rsidR="004000DB" w:rsidRPr="004000DB" w:rsidRDefault="004000DB" w:rsidP="000F20A6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4000DB">
        <w:rPr>
          <w:rFonts w:ascii="Arial" w:hAnsi="Arial" w:cs="Arial"/>
          <w:sz w:val="24"/>
          <w:szCs w:val="24"/>
        </w:rPr>
        <w:t>Continuously studying and learning new programming concepts and technologies to expand my skillset.</w:t>
      </w:r>
    </w:p>
    <w:p w14:paraId="130C8579" w14:textId="40941316" w:rsidR="00404CB8" w:rsidRDefault="00404CB8" w:rsidP="00404CB8">
      <w:pPr>
        <w:pStyle w:val="NoSpacing"/>
        <w:ind w:left="360"/>
      </w:pPr>
    </w:p>
    <w:p w14:paraId="017C6A8A" w14:textId="5AAC454D" w:rsidR="00FE1D33" w:rsidRPr="000F20A6" w:rsidRDefault="00FE1D33" w:rsidP="000F20A6">
      <w:pPr>
        <w:pStyle w:val="NoSpacing"/>
      </w:pPr>
      <w:r w:rsidRPr="000F20A6">
        <w:rPr>
          <w:noProof/>
        </w:rPr>
        <mc:AlternateContent>
          <mc:Choice Requires="wps">
            <w:drawing>
              <wp:inline distT="0" distB="0" distL="0" distR="0" wp14:anchorId="534BCC9B" wp14:editId="687B2337">
                <wp:extent cx="6851872" cy="368300"/>
                <wp:effectExtent l="0" t="0" r="635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87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C2124" w14:textId="27EEA2C5" w:rsidR="00FE1D33" w:rsidRPr="00C567B6" w:rsidRDefault="00FE1D33" w:rsidP="00FE1D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Educational </w:t>
                            </w:r>
                            <w:r w:rsidR="00A74A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Background</w:t>
                            </w: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CC9B" id="Rectangle 5" o:spid="_x0000_s1032" style="width:539.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" fillcolor="#1f3763 [1604]" stroked="f" strokeweight="1pt">
                <v:textbox>
                  <w:txbxContent>
                    <w:p w14:paraId="16BC2124" w14:textId="27EEA2C5" w:rsidR="00FE1D33" w:rsidRPr="00C567B6" w:rsidRDefault="00FE1D33" w:rsidP="00FE1D33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Educational </w:t>
                      </w:r>
                      <w:r w:rsidR="00A74A8C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Background</w:t>
                      </w: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9E3233" w14:textId="77777777" w:rsidR="00FE1D33" w:rsidRPr="00446A4D" w:rsidRDefault="00FE1D33" w:rsidP="00FE1D33">
      <w:pPr>
        <w:pStyle w:val="NoSpacing"/>
        <w:rPr>
          <w:rFonts w:ascii="Arial" w:hAnsi="Arial" w:cs="Arial"/>
          <w:sz w:val="24"/>
          <w:szCs w:val="24"/>
        </w:rPr>
      </w:pPr>
    </w:p>
    <w:p w14:paraId="5BA6A91C" w14:textId="77777777" w:rsidR="00BE00A7" w:rsidRPr="00EA1F27" w:rsidRDefault="00BE00A7" w:rsidP="00BE00A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College</w:t>
      </w:r>
    </w:p>
    <w:p w14:paraId="0AF7DE18" w14:textId="5AED4616" w:rsidR="00FE1D33" w:rsidRPr="00446A4D" w:rsidRDefault="00FE1D33" w:rsidP="00BE00A7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Bachelor of Science in Information Technology</w:t>
      </w:r>
      <w:r w:rsidR="00BE00A7">
        <w:rPr>
          <w:rFonts w:ascii="Arial" w:hAnsi="Arial" w:cs="Arial"/>
          <w:b/>
          <w:bCs/>
          <w:sz w:val="24"/>
          <w:szCs w:val="24"/>
        </w:rPr>
        <w:t xml:space="preserve"> </w:t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>
        <w:rPr>
          <w:rFonts w:ascii="Arial" w:hAnsi="Arial" w:cs="Arial"/>
          <w:b/>
          <w:bCs/>
          <w:sz w:val="24"/>
          <w:szCs w:val="24"/>
        </w:rPr>
        <w:tab/>
      </w:r>
      <w:r w:rsidR="00BE00A7" w:rsidRPr="00446A4D">
        <w:rPr>
          <w:rFonts w:ascii="Arial" w:hAnsi="Arial" w:cs="Arial"/>
          <w:sz w:val="24"/>
          <w:szCs w:val="24"/>
        </w:rPr>
        <w:t>20</w:t>
      </w:r>
      <w:r w:rsidR="00BE00A7">
        <w:rPr>
          <w:rFonts w:ascii="Arial" w:hAnsi="Arial" w:cs="Arial"/>
          <w:sz w:val="24"/>
          <w:szCs w:val="24"/>
        </w:rPr>
        <w:t>19</w:t>
      </w:r>
      <w:r w:rsidR="00BE00A7" w:rsidRPr="00446A4D">
        <w:rPr>
          <w:rFonts w:ascii="Arial" w:hAnsi="Arial" w:cs="Arial"/>
          <w:sz w:val="24"/>
          <w:szCs w:val="24"/>
        </w:rPr>
        <w:t xml:space="preserve"> </w:t>
      </w:r>
      <w:r w:rsidR="00BE00A7">
        <w:rPr>
          <w:rFonts w:ascii="Arial" w:hAnsi="Arial" w:cs="Arial"/>
          <w:sz w:val="24"/>
          <w:szCs w:val="24"/>
        </w:rPr>
        <w:t>up to Present</w:t>
      </w:r>
    </w:p>
    <w:p w14:paraId="620FFA5C" w14:textId="29B1C618" w:rsidR="00FE1D33" w:rsidRDefault="00FE1D33" w:rsidP="00FE1D33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sz w:val="24"/>
          <w:szCs w:val="24"/>
        </w:rPr>
        <w:t xml:space="preserve">Pamantasan ng </w:t>
      </w:r>
      <w:proofErr w:type="spellStart"/>
      <w:r w:rsidRPr="00446A4D">
        <w:rPr>
          <w:rFonts w:ascii="Arial" w:hAnsi="Arial" w:cs="Arial"/>
          <w:sz w:val="24"/>
          <w:szCs w:val="24"/>
        </w:rPr>
        <w:t>Lungsod</w:t>
      </w:r>
      <w:proofErr w:type="spellEnd"/>
      <w:r w:rsidRPr="00446A4D">
        <w:rPr>
          <w:rFonts w:ascii="Arial" w:hAnsi="Arial" w:cs="Arial"/>
          <w:sz w:val="24"/>
          <w:szCs w:val="24"/>
        </w:rPr>
        <w:t xml:space="preserve"> ng Muntinlupa (PLMUN)</w:t>
      </w:r>
    </w:p>
    <w:p w14:paraId="1A048BBE" w14:textId="58AB86F8" w:rsidR="00FE1D33" w:rsidRDefault="00DA6436" w:rsidP="00E601EB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DA6436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Metro Manila</w:t>
      </w:r>
    </w:p>
    <w:p w14:paraId="64699183" w14:textId="77777777" w:rsidR="00C561EC" w:rsidRDefault="00C561EC" w:rsidP="00BE00A7">
      <w:pPr>
        <w:pStyle w:val="NoSpacing"/>
        <w:rPr>
          <w:rFonts w:ascii="Arial" w:hAnsi="Arial" w:cs="Arial"/>
          <w:sz w:val="24"/>
          <w:szCs w:val="24"/>
        </w:rPr>
      </w:pPr>
    </w:p>
    <w:p w14:paraId="7A480FCE" w14:textId="12F6B07C" w:rsidR="00BE00A7" w:rsidRPr="00EA1F27" w:rsidRDefault="00BE00A7" w:rsidP="00FE1D33">
      <w:pPr>
        <w:pStyle w:val="NoSpacing"/>
        <w:numPr>
          <w:ilvl w:val="0"/>
          <w:numId w:val="5"/>
        </w:numPr>
        <w:ind w:left="360"/>
        <w:rPr>
          <w:rFonts w:ascii="Arial" w:hAnsi="Arial" w:cs="Arial"/>
          <w:b/>
          <w:bCs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Secondary</w:t>
      </w:r>
    </w:p>
    <w:p w14:paraId="14682CAE" w14:textId="7660BC76" w:rsidR="00FE1D33" w:rsidRPr="00446A4D" w:rsidRDefault="00FE1D33" w:rsidP="00AA28AF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b/>
          <w:bCs/>
          <w:sz w:val="24"/>
          <w:szCs w:val="24"/>
        </w:rPr>
        <w:t>Muntinlupa National High School</w:t>
      </w:r>
      <w:r>
        <w:rPr>
          <w:rFonts w:ascii="Arial" w:hAnsi="Arial" w:cs="Arial"/>
          <w:b/>
          <w:bCs/>
          <w:sz w:val="24"/>
          <w:szCs w:val="24"/>
        </w:rPr>
        <w:t xml:space="preserve"> Main</w:t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>
        <w:rPr>
          <w:rFonts w:ascii="Arial" w:hAnsi="Arial" w:cs="Arial"/>
          <w:b/>
          <w:bCs/>
          <w:sz w:val="24"/>
          <w:szCs w:val="24"/>
        </w:rPr>
        <w:tab/>
      </w:r>
      <w:r w:rsidR="00AA28AF" w:rsidRPr="00446A4D">
        <w:rPr>
          <w:rFonts w:ascii="Arial" w:hAnsi="Arial" w:cs="Arial"/>
          <w:sz w:val="24"/>
          <w:szCs w:val="24"/>
        </w:rPr>
        <w:t>20</w:t>
      </w:r>
      <w:r w:rsidR="00AA28AF">
        <w:rPr>
          <w:rFonts w:ascii="Arial" w:hAnsi="Arial" w:cs="Arial"/>
          <w:sz w:val="24"/>
          <w:szCs w:val="24"/>
        </w:rPr>
        <w:t>1</w:t>
      </w:r>
      <w:r w:rsidR="009C1B3A">
        <w:rPr>
          <w:rFonts w:ascii="Arial" w:hAnsi="Arial" w:cs="Arial"/>
          <w:sz w:val="24"/>
          <w:szCs w:val="24"/>
        </w:rPr>
        <w:t>7</w:t>
      </w:r>
      <w:r w:rsidR="00AA28AF" w:rsidRPr="00446A4D">
        <w:rPr>
          <w:rFonts w:ascii="Arial" w:hAnsi="Arial" w:cs="Arial"/>
          <w:sz w:val="24"/>
          <w:szCs w:val="24"/>
        </w:rPr>
        <w:t xml:space="preserve"> – 20</w:t>
      </w:r>
      <w:r w:rsidR="00AA28AF">
        <w:rPr>
          <w:rFonts w:ascii="Arial" w:hAnsi="Arial" w:cs="Arial"/>
          <w:sz w:val="24"/>
          <w:szCs w:val="24"/>
        </w:rPr>
        <w:t>19</w:t>
      </w:r>
    </w:p>
    <w:p w14:paraId="7F826218" w14:textId="050F8A34" w:rsidR="00FE1D33" w:rsidRDefault="00241F33" w:rsidP="00241F33">
      <w:pPr>
        <w:pStyle w:val="NoSpacing"/>
        <w:ind w:firstLine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University R</w:t>
      </w:r>
      <w:r w:rsidR="00CB4C5D">
        <w:rPr>
          <w:rFonts w:ascii="Arial" w:hAnsi="Arial" w:cs="Arial"/>
          <w:color w:val="202124"/>
          <w:sz w:val="24"/>
          <w:szCs w:val="24"/>
          <w:shd w:val="clear" w:color="auto" w:fill="FFFFFF"/>
        </w:rPr>
        <w:t>oa</w:t>
      </w:r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d, </w:t>
      </w:r>
      <w:proofErr w:type="spellStart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Poblacion</w:t>
      </w:r>
      <w:proofErr w:type="spellEnd"/>
      <w:r w:rsidRPr="00241F33">
        <w:rPr>
          <w:rFonts w:ascii="Arial" w:hAnsi="Arial" w:cs="Arial"/>
          <w:color w:val="202124"/>
          <w:sz w:val="24"/>
          <w:szCs w:val="24"/>
          <w:shd w:val="clear" w:color="auto" w:fill="FFFFFF"/>
        </w:rPr>
        <w:t>, Muntinlupa, 1776 Metro Manila</w:t>
      </w:r>
    </w:p>
    <w:p w14:paraId="6DA0406B" w14:textId="77777777" w:rsidR="00BE00A7" w:rsidRPr="00241F33" w:rsidRDefault="00BE00A7" w:rsidP="001B701F">
      <w:pPr>
        <w:pStyle w:val="NoSpacing"/>
        <w:rPr>
          <w:rFonts w:ascii="Arial" w:hAnsi="Arial" w:cs="Arial"/>
          <w:sz w:val="24"/>
          <w:szCs w:val="24"/>
        </w:rPr>
      </w:pPr>
    </w:p>
    <w:p w14:paraId="67CE6549" w14:textId="77777777" w:rsidR="001C2197" w:rsidRPr="001C2197" w:rsidRDefault="00BD6442" w:rsidP="001C2197">
      <w:pPr>
        <w:pStyle w:val="NoSpacing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</w:rPr>
      </w:pPr>
      <w:r w:rsidRPr="00EA1F27">
        <w:rPr>
          <w:rFonts w:ascii="Arial" w:hAnsi="Arial" w:cs="Arial"/>
          <w:b/>
          <w:bCs/>
          <w:sz w:val="24"/>
          <w:szCs w:val="24"/>
        </w:rPr>
        <w:t>Primary</w:t>
      </w:r>
    </w:p>
    <w:p w14:paraId="61ABFA12" w14:textId="25D602AE" w:rsidR="00FE1D33" w:rsidRPr="001C2197" w:rsidRDefault="00345767" w:rsidP="00420983">
      <w:pPr>
        <w:pStyle w:val="NoSpacing"/>
        <w:ind w:left="360"/>
        <w:rPr>
          <w:rFonts w:ascii="Arial" w:hAnsi="Arial" w:cs="Arial"/>
          <w:b/>
          <w:bCs/>
          <w:sz w:val="24"/>
          <w:szCs w:val="24"/>
        </w:rPr>
      </w:pPr>
      <w:r w:rsidRPr="00345767">
        <w:rPr>
          <w:rFonts w:ascii="Arial" w:hAnsi="Arial" w:cs="Arial"/>
          <w:b/>
          <w:bCs/>
          <w:sz w:val="24"/>
          <w:szCs w:val="24"/>
        </w:rPr>
        <w:t>Muntinlupa Elementary School</w:t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1C2197">
        <w:rPr>
          <w:rFonts w:ascii="Arial" w:hAnsi="Arial" w:cs="Arial"/>
          <w:b/>
          <w:bCs/>
          <w:sz w:val="24"/>
          <w:szCs w:val="24"/>
        </w:rPr>
        <w:tab/>
      </w:r>
      <w:r w:rsidR="00792CD1">
        <w:rPr>
          <w:rFonts w:ascii="Arial" w:hAnsi="Arial" w:cs="Arial"/>
          <w:b/>
          <w:bCs/>
          <w:sz w:val="24"/>
          <w:szCs w:val="24"/>
        </w:rPr>
        <w:tab/>
      </w:r>
      <w:r w:rsidR="001C2197" w:rsidRPr="001C2197">
        <w:rPr>
          <w:rFonts w:ascii="Arial" w:hAnsi="Arial" w:cs="Arial"/>
          <w:sz w:val="24"/>
          <w:szCs w:val="24"/>
        </w:rPr>
        <w:t>20</w:t>
      </w:r>
      <w:r w:rsidR="00180857">
        <w:rPr>
          <w:rFonts w:ascii="Arial" w:hAnsi="Arial" w:cs="Arial"/>
          <w:sz w:val="24"/>
          <w:szCs w:val="24"/>
        </w:rPr>
        <w:t>1</w:t>
      </w:r>
      <w:r w:rsidR="00B4165F">
        <w:rPr>
          <w:rFonts w:ascii="Arial" w:hAnsi="Arial" w:cs="Arial"/>
          <w:sz w:val="24"/>
          <w:szCs w:val="24"/>
        </w:rPr>
        <w:t>1</w:t>
      </w:r>
      <w:r w:rsidR="001C2197" w:rsidRPr="001C2197">
        <w:rPr>
          <w:rFonts w:ascii="Arial" w:hAnsi="Arial" w:cs="Arial"/>
          <w:sz w:val="24"/>
          <w:szCs w:val="24"/>
        </w:rPr>
        <w:t xml:space="preserve"> – 201</w:t>
      </w:r>
      <w:r w:rsidR="009C1B3A">
        <w:rPr>
          <w:rFonts w:ascii="Arial" w:hAnsi="Arial" w:cs="Arial"/>
          <w:sz w:val="24"/>
          <w:szCs w:val="24"/>
        </w:rPr>
        <w:t>7</w:t>
      </w:r>
    </w:p>
    <w:p w14:paraId="7AE16090" w14:textId="33425C9D" w:rsidR="0065177B" w:rsidRDefault="002F1CF4" w:rsidP="0065177B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2F1CF4">
        <w:rPr>
          <w:rFonts w:ascii="Arial" w:hAnsi="Arial" w:cs="Arial"/>
          <w:sz w:val="24"/>
          <w:szCs w:val="24"/>
        </w:rPr>
        <w:t xml:space="preserve">Rizal St, </w:t>
      </w:r>
      <w:proofErr w:type="spellStart"/>
      <w:r w:rsidRPr="002F1CF4">
        <w:rPr>
          <w:rFonts w:ascii="Arial" w:hAnsi="Arial" w:cs="Arial"/>
          <w:sz w:val="24"/>
          <w:szCs w:val="24"/>
        </w:rPr>
        <w:t>Poblacion</w:t>
      </w:r>
      <w:proofErr w:type="spellEnd"/>
      <w:r w:rsidRPr="002F1CF4">
        <w:rPr>
          <w:rFonts w:ascii="Arial" w:hAnsi="Arial" w:cs="Arial"/>
          <w:sz w:val="24"/>
          <w:szCs w:val="24"/>
        </w:rPr>
        <w:t>, Muntinlupa, 1776 Metro Manila</w:t>
      </w:r>
      <w:r w:rsidR="008634B2">
        <w:rPr>
          <w:rFonts w:ascii="Arial" w:hAnsi="Arial" w:cs="Arial"/>
          <w:sz w:val="24"/>
          <w:szCs w:val="24"/>
        </w:rPr>
        <w:t xml:space="preserve"> </w:t>
      </w:r>
    </w:p>
    <w:p w14:paraId="2AD5B66C" w14:textId="0BEC8698" w:rsidR="006A0F41" w:rsidRDefault="006A0F41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0BF42986" w14:textId="77777777" w:rsidR="00822E9A" w:rsidRDefault="00822E9A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2253FBEA" w14:textId="77777777" w:rsidR="00E601EB" w:rsidRDefault="00E601EB" w:rsidP="00AA5D3C">
      <w:pPr>
        <w:pStyle w:val="NoSpacing"/>
        <w:rPr>
          <w:rFonts w:ascii="Arial" w:hAnsi="Arial" w:cs="Arial"/>
          <w:sz w:val="24"/>
          <w:szCs w:val="24"/>
        </w:rPr>
      </w:pPr>
    </w:p>
    <w:p w14:paraId="7E305F7F" w14:textId="5C4AC880" w:rsidR="00B635FB" w:rsidRPr="00446A4D" w:rsidRDefault="00137A6C" w:rsidP="00B635FB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EB5E36" wp14:editId="5702E05A">
                <wp:extent cx="6852492" cy="368300"/>
                <wp:effectExtent l="0" t="0" r="5715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492" cy="36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179E" w14:textId="5B96E5F4" w:rsidR="00B635FB" w:rsidRPr="00C567B6" w:rsidRDefault="00B635FB" w:rsidP="00B635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567B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Character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B5E36" id="Rectangle 10" o:spid="_x0000_s1033" style="width:539.55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" fillcolor="#1f3763 [1604]" stroked="f" strokeweight="1pt">
                <v:textbox>
                  <w:txbxContent>
                    <w:p w14:paraId="57C0179E" w14:textId="5B96E5F4" w:rsidR="00B635FB" w:rsidRPr="00C567B6" w:rsidRDefault="00B635FB" w:rsidP="00B635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567B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Character Reference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6DB9B1" w14:textId="77777777" w:rsidR="00E615F9" w:rsidRDefault="00E615F9" w:rsidP="00E615F9">
      <w:pPr>
        <w:pStyle w:val="NoSpacing"/>
      </w:pPr>
    </w:p>
    <w:p w14:paraId="27799CEF" w14:textId="2B1115DD" w:rsidR="00E615F9" w:rsidRPr="00D807D3" w:rsidRDefault="00E615F9" w:rsidP="00D807D3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  <w:b/>
          <w:bCs/>
        </w:rPr>
        <w:t>Jacob F. Dumlao</w:t>
      </w:r>
    </w:p>
    <w:p w14:paraId="75B0B815" w14:textId="3F166E8C" w:rsidR="00D807D3" w:rsidRDefault="00D807D3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r w:rsidR="00176B9A" w:rsidRPr="00176B9A">
        <w:rPr>
          <w:rFonts w:ascii="Arial" w:hAnsi="Arial" w:cs="Arial"/>
          <w:color w:val="202124"/>
          <w:shd w:val="clear" w:color="auto" w:fill="FFFFFF"/>
        </w:rPr>
        <w:t>Associate</w:t>
      </w:r>
      <w:r w:rsidR="00176B9A">
        <w:rPr>
          <w:rFonts w:ascii="Arial" w:hAnsi="Arial" w:cs="Arial"/>
          <w:color w:val="202124"/>
          <w:shd w:val="clear" w:color="auto" w:fill="FFFFFF"/>
        </w:rPr>
        <w:t xml:space="preserve"> Senior</w:t>
      </w:r>
    </w:p>
    <w:p w14:paraId="5364C9EC" w14:textId="5C88C954" w:rsidR="00E32BA4" w:rsidRPr="00D807D3" w:rsidRDefault="00E32BA4" w:rsidP="00D807D3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Innovations</w:t>
      </w:r>
    </w:p>
    <w:p w14:paraId="5636BE06" w14:textId="0367FEFA" w:rsidR="00152C12" w:rsidRDefault="006F4130" w:rsidP="00FA0B2B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="00E615F9" w:rsidRPr="00D807D3">
        <w:rPr>
          <w:rFonts w:ascii="Arial" w:hAnsi="Arial" w:cs="Arial"/>
        </w:rPr>
        <w:t>09773982141</w:t>
      </w:r>
    </w:p>
    <w:p w14:paraId="47AD8188" w14:textId="664F0789" w:rsidR="00176B9A" w:rsidRDefault="00176B9A" w:rsidP="00FA0B2B">
      <w:pPr>
        <w:pStyle w:val="BodyText"/>
        <w:rPr>
          <w:rFonts w:ascii="Arial" w:hAnsi="Arial" w:cs="Arial"/>
        </w:rPr>
      </w:pPr>
    </w:p>
    <w:p w14:paraId="517FDBB8" w14:textId="1BBDA229" w:rsidR="00176B9A" w:rsidRPr="00D807D3" w:rsidRDefault="00176B9A" w:rsidP="00176B9A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Paul Rey M. Cabas</w:t>
      </w:r>
    </w:p>
    <w:p w14:paraId="311D0F9E" w14:textId="20B4D6CB" w:rsidR="00176B9A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 w:rsidRPr="00D807D3">
        <w:rPr>
          <w:rFonts w:ascii="Arial" w:hAnsi="Arial" w:cs="Arial"/>
          <w:color w:val="202124"/>
          <w:shd w:val="clear" w:color="auto" w:fill="FFFFFF"/>
        </w:rPr>
        <w:t xml:space="preserve">Business Process </w:t>
      </w:r>
      <w:bookmarkStart w:id="0" w:name="_Hlk125047689"/>
      <w:r>
        <w:rPr>
          <w:rFonts w:ascii="Arial" w:hAnsi="Arial" w:cs="Arial"/>
          <w:color w:val="202124"/>
          <w:shd w:val="clear" w:color="auto" w:fill="FFFFFF"/>
        </w:rPr>
        <w:t>Associate</w:t>
      </w:r>
      <w:bookmarkEnd w:id="0"/>
      <w:r w:rsidR="00022A03">
        <w:rPr>
          <w:rFonts w:ascii="Arial" w:hAnsi="Arial" w:cs="Arial"/>
          <w:color w:val="202124"/>
          <w:shd w:val="clear" w:color="auto" w:fill="FFFFFF"/>
        </w:rPr>
        <w:t xml:space="preserve"> III</w:t>
      </w:r>
    </w:p>
    <w:p w14:paraId="42ECE34F" w14:textId="531474DB" w:rsidR="00176B9A" w:rsidRPr="00D807D3" w:rsidRDefault="00176B9A" w:rsidP="00176B9A">
      <w:pPr>
        <w:pStyle w:val="BodyTex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ADEC</w:t>
      </w:r>
      <w:r w:rsidR="00AA640C">
        <w:rPr>
          <w:rFonts w:ascii="Arial" w:hAnsi="Arial" w:cs="Arial"/>
          <w:color w:val="202124"/>
          <w:shd w:val="clear" w:color="auto" w:fill="FFFFFF"/>
        </w:rPr>
        <w:t xml:space="preserve"> Innovations</w:t>
      </w:r>
    </w:p>
    <w:p w14:paraId="14D92F69" w14:textId="3A28B6C7" w:rsidR="00176B9A" w:rsidRDefault="00176B9A" w:rsidP="00176B9A">
      <w:pPr>
        <w:pStyle w:val="BodyText"/>
        <w:rPr>
          <w:rFonts w:ascii="Arial" w:hAnsi="Arial" w:cs="Arial"/>
        </w:rPr>
      </w:pPr>
      <w:r w:rsidRPr="00D807D3">
        <w:rPr>
          <w:rFonts w:ascii="Arial" w:hAnsi="Arial" w:cs="Arial"/>
        </w:rPr>
        <w:t>#</w:t>
      </w:r>
      <w:r w:rsidRPr="00176B9A">
        <w:rPr>
          <w:rFonts w:ascii="Arial" w:hAnsi="Arial" w:cs="Arial"/>
        </w:rPr>
        <w:t>09763099557</w:t>
      </w:r>
    </w:p>
    <w:p w14:paraId="33E318C5" w14:textId="264D8828" w:rsidR="00B921C3" w:rsidRDefault="00B921C3" w:rsidP="00FA0B2B">
      <w:pPr>
        <w:pStyle w:val="BodyText"/>
        <w:rPr>
          <w:rFonts w:ascii="Arial" w:hAnsi="Arial" w:cs="Arial"/>
        </w:rPr>
      </w:pPr>
    </w:p>
    <w:p w14:paraId="076D2BFE" w14:textId="500C41A2" w:rsidR="00B921C3" w:rsidRDefault="00B921C3" w:rsidP="00FA0B2B">
      <w:pPr>
        <w:pStyle w:val="BodyText"/>
        <w:rPr>
          <w:rFonts w:ascii="Arial" w:hAnsi="Arial" w:cs="Arial"/>
          <w:b/>
          <w:bCs/>
        </w:rPr>
      </w:pPr>
      <w:proofErr w:type="spellStart"/>
      <w:r w:rsidRPr="00B921C3">
        <w:rPr>
          <w:rFonts w:ascii="Arial" w:hAnsi="Arial" w:cs="Arial"/>
          <w:b/>
          <w:bCs/>
        </w:rPr>
        <w:t>Nite</w:t>
      </w:r>
      <w:proofErr w:type="spellEnd"/>
      <w:r w:rsidRPr="00B921C3">
        <w:rPr>
          <w:rFonts w:ascii="Arial" w:hAnsi="Arial" w:cs="Arial"/>
          <w:b/>
          <w:bCs/>
        </w:rPr>
        <w:t xml:space="preserve"> Guerrero</w:t>
      </w:r>
    </w:p>
    <w:p w14:paraId="2F994EF0" w14:textId="77777777" w:rsid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>Program and Project Management Specialist</w:t>
      </w:r>
    </w:p>
    <w:p w14:paraId="013EB3CE" w14:textId="34CE6C39" w:rsidR="00B921C3" w:rsidRPr="00B921C3" w:rsidRDefault="00B921C3" w:rsidP="00FA0B2B">
      <w:pPr>
        <w:pStyle w:val="BodyText"/>
        <w:rPr>
          <w:rFonts w:ascii="Arial" w:hAnsi="Arial" w:cs="Arial"/>
        </w:rPr>
      </w:pPr>
      <w:r w:rsidRPr="00B921C3">
        <w:rPr>
          <w:rFonts w:ascii="Arial" w:hAnsi="Arial" w:cs="Arial"/>
        </w:rPr>
        <w:t xml:space="preserve">Accenture </w:t>
      </w:r>
      <w:r w:rsidR="00A87E18" w:rsidRPr="00B921C3">
        <w:rPr>
          <w:rFonts w:ascii="Arial" w:hAnsi="Arial" w:cs="Arial"/>
        </w:rPr>
        <w:t>Philippines</w:t>
      </w:r>
    </w:p>
    <w:p w14:paraId="5FF1392A" w14:textId="06DF2547" w:rsidR="00B921C3" w:rsidRDefault="00B921C3" w:rsidP="00FA0B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Pr="00B921C3">
        <w:rPr>
          <w:rFonts w:ascii="Arial" w:hAnsi="Arial" w:cs="Arial"/>
        </w:rPr>
        <w:t>09756956718</w:t>
      </w:r>
    </w:p>
    <w:p w14:paraId="39A5C7BF" w14:textId="77777777" w:rsidR="00685069" w:rsidRPr="00B921C3" w:rsidRDefault="00685069" w:rsidP="00FA0B2B">
      <w:pPr>
        <w:pStyle w:val="BodyText"/>
        <w:rPr>
          <w:rFonts w:ascii="Arial" w:hAnsi="Arial" w:cs="Arial"/>
        </w:rPr>
      </w:pPr>
    </w:p>
    <w:p w14:paraId="13FF8B78" w14:textId="507E67FE" w:rsidR="00BE7CD3" w:rsidRDefault="00BE7CD3" w:rsidP="009416D5">
      <w:pPr>
        <w:spacing w:before="90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hereby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certify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above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 w:rsidR="00224604"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true and correct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belief.</w:t>
      </w:r>
    </w:p>
    <w:p w14:paraId="5BEAB1CC" w14:textId="3B7B3654" w:rsidR="00BE7CD3" w:rsidRDefault="00BE7CD3" w:rsidP="00BE7CD3">
      <w:pPr>
        <w:spacing w:before="90"/>
        <w:ind w:left="161"/>
        <w:rPr>
          <w:i/>
          <w:sz w:val="24"/>
        </w:rPr>
      </w:pPr>
    </w:p>
    <w:p w14:paraId="0BB52A2B" w14:textId="63BD52AA" w:rsidR="006A0FC2" w:rsidRPr="00446A4D" w:rsidRDefault="006A0FC2" w:rsidP="00E615F9">
      <w:pPr>
        <w:pStyle w:val="NoSpacing"/>
      </w:pPr>
    </w:p>
    <w:p w14:paraId="0DB2138E" w14:textId="511A3845" w:rsidR="006A0FC2" w:rsidRPr="00446A4D" w:rsidRDefault="006A0FC2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3A7B6771" w14:textId="30222DE2" w:rsidR="009F43CC" w:rsidRPr="00446A4D" w:rsidRDefault="00680541" w:rsidP="002B1774">
      <w:pPr>
        <w:pStyle w:val="NoSpacing"/>
        <w:rPr>
          <w:rFonts w:ascii="Arial" w:hAnsi="Arial" w:cs="Arial"/>
          <w:sz w:val="24"/>
          <w:szCs w:val="24"/>
        </w:rPr>
      </w:pPr>
      <w:r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7CA5A4" wp14:editId="7B8D3F75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14575" cy="594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594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B546D" w14:textId="1766F643" w:rsidR="00B32E82" w:rsidRPr="008A75A3" w:rsidRDefault="00B96ED2" w:rsidP="006A701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ALFRED UMALI PAGUIO</w:t>
                            </w:r>
                          </w:p>
                          <w:p w14:paraId="4FFDC680" w14:textId="0216E530" w:rsidR="006A7012" w:rsidRPr="006A7012" w:rsidRDefault="006A7012" w:rsidP="006A7012">
                            <w:pPr>
                              <w:pStyle w:val="NoSpacing"/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A7012">
                              <w:rPr>
                                <w:i/>
                                <w:iCs/>
                              </w:rPr>
                              <w:t>Applicant 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CA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131.05pt;margin-top:.95pt;width:182.25pt;height:46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" filled="f" stroked="f">
                <v:textbox>
                  <w:txbxContent>
                    <w:p w14:paraId="413B546D" w14:textId="1766F643" w:rsidR="00B32E82" w:rsidRPr="008A75A3" w:rsidRDefault="00B96ED2" w:rsidP="006A7012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ALFRED UMALI PAGUIO</w:t>
                      </w:r>
                    </w:p>
                    <w:p w14:paraId="4FFDC680" w14:textId="0216E530" w:rsidR="006A7012" w:rsidRPr="006A7012" w:rsidRDefault="006A7012" w:rsidP="006A7012">
                      <w:pPr>
                        <w:pStyle w:val="NoSpacing"/>
                        <w:jc w:val="center"/>
                        <w:rPr>
                          <w:i/>
                          <w:iCs/>
                        </w:rPr>
                      </w:pPr>
                      <w:r w:rsidRPr="006A7012">
                        <w:rPr>
                          <w:i/>
                          <w:iCs/>
                        </w:rPr>
                        <w:t>Applicant 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569D" w:rsidRPr="00446A4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B9297" wp14:editId="0600B7A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32314" cy="11430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314" cy="114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2BD51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4.55pt,1.3pt" to="300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" strokecolor="black [3213]" strokeweight="2pt">
                <v:stroke joinstyle="miter"/>
                <w10:wrap anchorx="margin"/>
              </v:line>
            </w:pict>
          </mc:Fallback>
        </mc:AlternateContent>
      </w:r>
    </w:p>
    <w:p w14:paraId="4096B861" w14:textId="7A3DCE59" w:rsidR="009F43CC" w:rsidRPr="00446A4D" w:rsidRDefault="009F43CC" w:rsidP="002B1774">
      <w:pPr>
        <w:pStyle w:val="NoSpacing"/>
        <w:rPr>
          <w:rFonts w:ascii="Arial" w:hAnsi="Arial" w:cs="Arial"/>
          <w:sz w:val="24"/>
          <w:szCs w:val="24"/>
        </w:rPr>
      </w:pPr>
    </w:p>
    <w:p w14:paraId="61243DEB" w14:textId="40DC1BEC" w:rsidR="002B1774" w:rsidRPr="00446A4D" w:rsidRDefault="002B1774" w:rsidP="00B635FB">
      <w:pPr>
        <w:pStyle w:val="NoSpacing"/>
        <w:rPr>
          <w:rFonts w:ascii="Arial" w:hAnsi="Arial" w:cs="Arial"/>
          <w:sz w:val="24"/>
          <w:szCs w:val="24"/>
        </w:rPr>
      </w:pPr>
    </w:p>
    <w:sectPr w:rsidR="002B1774" w:rsidRPr="00446A4D" w:rsidSect="00BC6A88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58A"/>
    <w:multiLevelType w:val="hybridMultilevel"/>
    <w:tmpl w:val="3BC0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C5EDF"/>
    <w:multiLevelType w:val="hybridMultilevel"/>
    <w:tmpl w:val="956A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65A5A"/>
    <w:multiLevelType w:val="hybridMultilevel"/>
    <w:tmpl w:val="0E589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6B0744"/>
    <w:multiLevelType w:val="hybridMultilevel"/>
    <w:tmpl w:val="BB44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41FA"/>
    <w:multiLevelType w:val="hybridMultilevel"/>
    <w:tmpl w:val="9A2C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C7200"/>
    <w:multiLevelType w:val="hybridMultilevel"/>
    <w:tmpl w:val="6364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6B67"/>
    <w:multiLevelType w:val="hybridMultilevel"/>
    <w:tmpl w:val="3DA0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C6A7F"/>
    <w:multiLevelType w:val="hybridMultilevel"/>
    <w:tmpl w:val="6CE8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6867">
    <w:abstractNumId w:val="0"/>
  </w:num>
  <w:num w:numId="2" w16cid:durableId="938105832">
    <w:abstractNumId w:val="6"/>
  </w:num>
  <w:num w:numId="3" w16cid:durableId="1124349034">
    <w:abstractNumId w:val="7"/>
  </w:num>
  <w:num w:numId="4" w16cid:durableId="1892184246">
    <w:abstractNumId w:val="4"/>
  </w:num>
  <w:num w:numId="5" w16cid:durableId="877208841">
    <w:abstractNumId w:val="2"/>
  </w:num>
  <w:num w:numId="6" w16cid:durableId="1523471258">
    <w:abstractNumId w:val="5"/>
  </w:num>
  <w:num w:numId="7" w16cid:durableId="1426221589">
    <w:abstractNumId w:val="1"/>
  </w:num>
  <w:num w:numId="8" w16cid:durableId="408234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BCB"/>
    <w:rsid w:val="00004CF3"/>
    <w:rsid w:val="00004E59"/>
    <w:rsid w:val="000155FD"/>
    <w:rsid w:val="00022A03"/>
    <w:rsid w:val="00022F0F"/>
    <w:rsid w:val="00033312"/>
    <w:rsid w:val="00034981"/>
    <w:rsid w:val="00034E06"/>
    <w:rsid w:val="00035379"/>
    <w:rsid w:val="00072789"/>
    <w:rsid w:val="00084297"/>
    <w:rsid w:val="00087F53"/>
    <w:rsid w:val="000955A1"/>
    <w:rsid w:val="000962EE"/>
    <w:rsid w:val="000A6C8D"/>
    <w:rsid w:val="000B3403"/>
    <w:rsid w:val="000B345F"/>
    <w:rsid w:val="000B5137"/>
    <w:rsid w:val="000C19AA"/>
    <w:rsid w:val="000F183B"/>
    <w:rsid w:val="000F20A6"/>
    <w:rsid w:val="000F66EB"/>
    <w:rsid w:val="0011456E"/>
    <w:rsid w:val="00125D6A"/>
    <w:rsid w:val="00125FE7"/>
    <w:rsid w:val="00126C38"/>
    <w:rsid w:val="00130DA8"/>
    <w:rsid w:val="00134696"/>
    <w:rsid w:val="00137A6C"/>
    <w:rsid w:val="00150530"/>
    <w:rsid w:val="00152C12"/>
    <w:rsid w:val="00164C71"/>
    <w:rsid w:val="00166BE2"/>
    <w:rsid w:val="00172D14"/>
    <w:rsid w:val="00176B9A"/>
    <w:rsid w:val="00180857"/>
    <w:rsid w:val="00182844"/>
    <w:rsid w:val="00185511"/>
    <w:rsid w:val="00185C25"/>
    <w:rsid w:val="001A4165"/>
    <w:rsid w:val="001B6054"/>
    <w:rsid w:val="001B701F"/>
    <w:rsid w:val="001C2197"/>
    <w:rsid w:val="001C254A"/>
    <w:rsid w:val="001D024D"/>
    <w:rsid w:val="001D51C2"/>
    <w:rsid w:val="001E1DE1"/>
    <w:rsid w:val="001E39F8"/>
    <w:rsid w:val="0021077D"/>
    <w:rsid w:val="0021122F"/>
    <w:rsid w:val="002149D3"/>
    <w:rsid w:val="00216BE5"/>
    <w:rsid w:val="00224604"/>
    <w:rsid w:val="00227005"/>
    <w:rsid w:val="00230B3B"/>
    <w:rsid w:val="00241F33"/>
    <w:rsid w:val="00251D0E"/>
    <w:rsid w:val="00266FF8"/>
    <w:rsid w:val="00277D18"/>
    <w:rsid w:val="00284E7F"/>
    <w:rsid w:val="00296396"/>
    <w:rsid w:val="002A18E2"/>
    <w:rsid w:val="002A778A"/>
    <w:rsid w:val="002B1774"/>
    <w:rsid w:val="002C7844"/>
    <w:rsid w:val="002D0CC5"/>
    <w:rsid w:val="002D1895"/>
    <w:rsid w:val="002D1F2A"/>
    <w:rsid w:val="002E4D26"/>
    <w:rsid w:val="002F1CF4"/>
    <w:rsid w:val="003009AB"/>
    <w:rsid w:val="00301A5B"/>
    <w:rsid w:val="003022E4"/>
    <w:rsid w:val="00324DB0"/>
    <w:rsid w:val="00345767"/>
    <w:rsid w:val="003467A2"/>
    <w:rsid w:val="003540C2"/>
    <w:rsid w:val="00360F3F"/>
    <w:rsid w:val="003632D5"/>
    <w:rsid w:val="00365691"/>
    <w:rsid w:val="00371E7E"/>
    <w:rsid w:val="00372594"/>
    <w:rsid w:val="00386351"/>
    <w:rsid w:val="003961C0"/>
    <w:rsid w:val="00396E49"/>
    <w:rsid w:val="003A5E4E"/>
    <w:rsid w:val="003B041D"/>
    <w:rsid w:val="003B1483"/>
    <w:rsid w:val="003B1CD4"/>
    <w:rsid w:val="003B1ED8"/>
    <w:rsid w:val="003B3A51"/>
    <w:rsid w:val="003C22A6"/>
    <w:rsid w:val="003C2630"/>
    <w:rsid w:val="003D0B48"/>
    <w:rsid w:val="003D226B"/>
    <w:rsid w:val="003D4E8E"/>
    <w:rsid w:val="003D7909"/>
    <w:rsid w:val="003F65F0"/>
    <w:rsid w:val="004000DB"/>
    <w:rsid w:val="004022EF"/>
    <w:rsid w:val="00404CB8"/>
    <w:rsid w:val="00406580"/>
    <w:rsid w:val="00410C1D"/>
    <w:rsid w:val="00411D25"/>
    <w:rsid w:val="00413D86"/>
    <w:rsid w:val="00415DE8"/>
    <w:rsid w:val="00420983"/>
    <w:rsid w:val="004318D4"/>
    <w:rsid w:val="00446A4D"/>
    <w:rsid w:val="0046198E"/>
    <w:rsid w:val="00470B46"/>
    <w:rsid w:val="00481B85"/>
    <w:rsid w:val="004848B4"/>
    <w:rsid w:val="00486200"/>
    <w:rsid w:val="00495483"/>
    <w:rsid w:val="004A352B"/>
    <w:rsid w:val="004B0EA1"/>
    <w:rsid w:val="004B299A"/>
    <w:rsid w:val="004B32F1"/>
    <w:rsid w:val="004B380B"/>
    <w:rsid w:val="004B7952"/>
    <w:rsid w:val="004C5854"/>
    <w:rsid w:val="004C713C"/>
    <w:rsid w:val="004D5C4D"/>
    <w:rsid w:val="004E258D"/>
    <w:rsid w:val="004F27AF"/>
    <w:rsid w:val="004F3EE9"/>
    <w:rsid w:val="0050532C"/>
    <w:rsid w:val="0051172B"/>
    <w:rsid w:val="00521C36"/>
    <w:rsid w:val="0052720F"/>
    <w:rsid w:val="00527900"/>
    <w:rsid w:val="00527F3C"/>
    <w:rsid w:val="00531D02"/>
    <w:rsid w:val="00550C50"/>
    <w:rsid w:val="005549A9"/>
    <w:rsid w:val="005600F5"/>
    <w:rsid w:val="005639D2"/>
    <w:rsid w:val="00564E7B"/>
    <w:rsid w:val="00570F37"/>
    <w:rsid w:val="00571AD5"/>
    <w:rsid w:val="005917B0"/>
    <w:rsid w:val="005A0BE2"/>
    <w:rsid w:val="005B2D66"/>
    <w:rsid w:val="005B6A07"/>
    <w:rsid w:val="005B7B77"/>
    <w:rsid w:val="005C093A"/>
    <w:rsid w:val="005C5506"/>
    <w:rsid w:val="005D5392"/>
    <w:rsid w:val="005D7BCB"/>
    <w:rsid w:val="00600975"/>
    <w:rsid w:val="00612EE7"/>
    <w:rsid w:val="0061519D"/>
    <w:rsid w:val="006163BC"/>
    <w:rsid w:val="00620040"/>
    <w:rsid w:val="006327E8"/>
    <w:rsid w:val="0064023D"/>
    <w:rsid w:val="0065177B"/>
    <w:rsid w:val="006719A2"/>
    <w:rsid w:val="00680541"/>
    <w:rsid w:val="00680BF1"/>
    <w:rsid w:val="00683F58"/>
    <w:rsid w:val="00685069"/>
    <w:rsid w:val="00693B84"/>
    <w:rsid w:val="006A0F41"/>
    <w:rsid w:val="006A0FC2"/>
    <w:rsid w:val="006A7012"/>
    <w:rsid w:val="006B3079"/>
    <w:rsid w:val="006C2F01"/>
    <w:rsid w:val="006D2CBC"/>
    <w:rsid w:val="006D40CB"/>
    <w:rsid w:val="006D4F83"/>
    <w:rsid w:val="006D6448"/>
    <w:rsid w:val="006D7109"/>
    <w:rsid w:val="006E5507"/>
    <w:rsid w:val="006F2A35"/>
    <w:rsid w:val="006F4130"/>
    <w:rsid w:val="006F5FDC"/>
    <w:rsid w:val="007064A2"/>
    <w:rsid w:val="0071001F"/>
    <w:rsid w:val="0071040E"/>
    <w:rsid w:val="0071412C"/>
    <w:rsid w:val="00715B57"/>
    <w:rsid w:val="007201CA"/>
    <w:rsid w:val="00720FA7"/>
    <w:rsid w:val="00723833"/>
    <w:rsid w:val="00732CBA"/>
    <w:rsid w:val="007379FA"/>
    <w:rsid w:val="007512FE"/>
    <w:rsid w:val="00753D89"/>
    <w:rsid w:val="00756F33"/>
    <w:rsid w:val="007912DC"/>
    <w:rsid w:val="00792CD1"/>
    <w:rsid w:val="00795943"/>
    <w:rsid w:val="007A6AE9"/>
    <w:rsid w:val="007A6B7A"/>
    <w:rsid w:val="007C0A86"/>
    <w:rsid w:val="007C2447"/>
    <w:rsid w:val="007C55CE"/>
    <w:rsid w:val="007C7E4B"/>
    <w:rsid w:val="007E13BD"/>
    <w:rsid w:val="007E413E"/>
    <w:rsid w:val="008037BE"/>
    <w:rsid w:val="008052DF"/>
    <w:rsid w:val="00810E6B"/>
    <w:rsid w:val="0081273E"/>
    <w:rsid w:val="00813E84"/>
    <w:rsid w:val="008205C7"/>
    <w:rsid w:val="00822E9A"/>
    <w:rsid w:val="008254C3"/>
    <w:rsid w:val="00836CA3"/>
    <w:rsid w:val="0084082F"/>
    <w:rsid w:val="00850CF0"/>
    <w:rsid w:val="00853007"/>
    <w:rsid w:val="00861D3A"/>
    <w:rsid w:val="008634B2"/>
    <w:rsid w:val="00867E5E"/>
    <w:rsid w:val="00886073"/>
    <w:rsid w:val="00886315"/>
    <w:rsid w:val="0088774E"/>
    <w:rsid w:val="008934AB"/>
    <w:rsid w:val="008978EA"/>
    <w:rsid w:val="008A08B4"/>
    <w:rsid w:val="008A75A3"/>
    <w:rsid w:val="008B5503"/>
    <w:rsid w:val="008B6365"/>
    <w:rsid w:val="00904C3C"/>
    <w:rsid w:val="00913AC1"/>
    <w:rsid w:val="00927254"/>
    <w:rsid w:val="009416D5"/>
    <w:rsid w:val="00941828"/>
    <w:rsid w:val="00957768"/>
    <w:rsid w:val="0096429F"/>
    <w:rsid w:val="00984064"/>
    <w:rsid w:val="009918CF"/>
    <w:rsid w:val="009A01AF"/>
    <w:rsid w:val="009C1B3A"/>
    <w:rsid w:val="009E2FED"/>
    <w:rsid w:val="009E51B6"/>
    <w:rsid w:val="009F43CC"/>
    <w:rsid w:val="009F4716"/>
    <w:rsid w:val="00A04C15"/>
    <w:rsid w:val="00A349D7"/>
    <w:rsid w:val="00A41180"/>
    <w:rsid w:val="00A447A3"/>
    <w:rsid w:val="00A47160"/>
    <w:rsid w:val="00A74A8C"/>
    <w:rsid w:val="00A82B6B"/>
    <w:rsid w:val="00A833F1"/>
    <w:rsid w:val="00A87E18"/>
    <w:rsid w:val="00A90FEB"/>
    <w:rsid w:val="00A97DB4"/>
    <w:rsid w:val="00AA28AF"/>
    <w:rsid w:val="00AA5D3C"/>
    <w:rsid w:val="00AA640C"/>
    <w:rsid w:val="00AB72C6"/>
    <w:rsid w:val="00AB77E0"/>
    <w:rsid w:val="00AC56AC"/>
    <w:rsid w:val="00AC6F8D"/>
    <w:rsid w:val="00AD3231"/>
    <w:rsid w:val="00AE0BF6"/>
    <w:rsid w:val="00AF2737"/>
    <w:rsid w:val="00B000B3"/>
    <w:rsid w:val="00B041D8"/>
    <w:rsid w:val="00B20725"/>
    <w:rsid w:val="00B31371"/>
    <w:rsid w:val="00B32E82"/>
    <w:rsid w:val="00B4165F"/>
    <w:rsid w:val="00B52E81"/>
    <w:rsid w:val="00B635FB"/>
    <w:rsid w:val="00B7311C"/>
    <w:rsid w:val="00B75580"/>
    <w:rsid w:val="00B876A3"/>
    <w:rsid w:val="00B921C3"/>
    <w:rsid w:val="00B96ED2"/>
    <w:rsid w:val="00BA1452"/>
    <w:rsid w:val="00BA467B"/>
    <w:rsid w:val="00BB16C1"/>
    <w:rsid w:val="00BB1B69"/>
    <w:rsid w:val="00BB3073"/>
    <w:rsid w:val="00BB4703"/>
    <w:rsid w:val="00BB5B00"/>
    <w:rsid w:val="00BC1C09"/>
    <w:rsid w:val="00BC2139"/>
    <w:rsid w:val="00BC651E"/>
    <w:rsid w:val="00BC6A88"/>
    <w:rsid w:val="00BD6442"/>
    <w:rsid w:val="00BE00A7"/>
    <w:rsid w:val="00BE4472"/>
    <w:rsid w:val="00BE45E2"/>
    <w:rsid w:val="00BE6BB5"/>
    <w:rsid w:val="00BE79AA"/>
    <w:rsid w:val="00BE7CD3"/>
    <w:rsid w:val="00C00CB9"/>
    <w:rsid w:val="00C0459A"/>
    <w:rsid w:val="00C159C0"/>
    <w:rsid w:val="00C23DC2"/>
    <w:rsid w:val="00C25E49"/>
    <w:rsid w:val="00C27942"/>
    <w:rsid w:val="00C44001"/>
    <w:rsid w:val="00C509F8"/>
    <w:rsid w:val="00C511F9"/>
    <w:rsid w:val="00C52903"/>
    <w:rsid w:val="00C561EC"/>
    <w:rsid w:val="00C567B6"/>
    <w:rsid w:val="00C90E95"/>
    <w:rsid w:val="00CA3233"/>
    <w:rsid w:val="00CB0289"/>
    <w:rsid w:val="00CB2782"/>
    <w:rsid w:val="00CB4C5D"/>
    <w:rsid w:val="00CC48CF"/>
    <w:rsid w:val="00CC4977"/>
    <w:rsid w:val="00CC5CF5"/>
    <w:rsid w:val="00CD0888"/>
    <w:rsid w:val="00CD2D24"/>
    <w:rsid w:val="00CD569D"/>
    <w:rsid w:val="00D024F8"/>
    <w:rsid w:val="00D02952"/>
    <w:rsid w:val="00D032E5"/>
    <w:rsid w:val="00D14EA8"/>
    <w:rsid w:val="00D16830"/>
    <w:rsid w:val="00D215E3"/>
    <w:rsid w:val="00D222BD"/>
    <w:rsid w:val="00D22C00"/>
    <w:rsid w:val="00D3021D"/>
    <w:rsid w:val="00D4575E"/>
    <w:rsid w:val="00D47120"/>
    <w:rsid w:val="00D529EE"/>
    <w:rsid w:val="00D60323"/>
    <w:rsid w:val="00D64245"/>
    <w:rsid w:val="00D64D6A"/>
    <w:rsid w:val="00D75B6F"/>
    <w:rsid w:val="00D807D3"/>
    <w:rsid w:val="00D808EB"/>
    <w:rsid w:val="00D8372D"/>
    <w:rsid w:val="00DA6436"/>
    <w:rsid w:val="00DB4340"/>
    <w:rsid w:val="00DB68A6"/>
    <w:rsid w:val="00DD0104"/>
    <w:rsid w:val="00DD053C"/>
    <w:rsid w:val="00DE3770"/>
    <w:rsid w:val="00DE378A"/>
    <w:rsid w:val="00DE3C8A"/>
    <w:rsid w:val="00DE6492"/>
    <w:rsid w:val="00DF78D0"/>
    <w:rsid w:val="00E03BBC"/>
    <w:rsid w:val="00E0735F"/>
    <w:rsid w:val="00E07C38"/>
    <w:rsid w:val="00E32BA4"/>
    <w:rsid w:val="00E601EB"/>
    <w:rsid w:val="00E615F9"/>
    <w:rsid w:val="00E6441F"/>
    <w:rsid w:val="00E73BFC"/>
    <w:rsid w:val="00E77DBE"/>
    <w:rsid w:val="00E842DD"/>
    <w:rsid w:val="00E85A55"/>
    <w:rsid w:val="00EA1F27"/>
    <w:rsid w:val="00EA290C"/>
    <w:rsid w:val="00EA3805"/>
    <w:rsid w:val="00EB3409"/>
    <w:rsid w:val="00EB3D77"/>
    <w:rsid w:val="00EC3C2B"/>
    <w:rsid w:val="00ED02F6"/>
    <w:rsid w:val="00EE0C85"/>
    <w:rsid w:val="00EE4499"/>
    <w:rsid w:val="00EE78D1"/>
    <w:rsid w:val="00EF0A1C"/>
    <w:rsid w:val="00EF7FAC"/>
    <w:rsid w:val="00F042F1"/>
    <w:rsid w:val="00F06506"/>
    <w:rsid w:val="00F07423"/>
    <w:rsid w:val="00F20C7F"/>
    <w:rsid w:val="00F246FF"/>
    <w:rsid w:val="00F251E1"/>
    <w:rsid w:val="00F3425E"/>
    <w:rsid w:val="00F3536B"/>
    <w:rsid w:val="00F36875"/>
    <w:rsid w:val="00F51313"/>
    <w:rsid w:val="00F54C51"/>
    <w:rsid w:val="00F67E0B"/>
    <w:rsid w:val="00F73967"/>
    <w:rsid w:val="00F82786"/>
    <w:rsid w:val="00F8371E"/>
    <w:rsid w:val="00F97290"/>
    <w:rsid w:val="00FA0B2B"/>
    <w:rsid w:val="00FA16AC"/>
    <w:rsid w:val="00FA270E"/>
    <w:rsid w:val="00FA5C33"/>
    <w:rsid w:val="00FA7302"/>
    <w:rsid w:val="00FB1347"/>
    <w:rsid w:val="00FB63D7"/>
    <w:rsid w:val="00FB705C"/>
    <w:rsid w:val="00FB7EAF"/>
    <w:rsid w:val="00FC0990"/>
    <w:rsid w:val="00FC1608"/>
    <w:rsid w:val="00FC573F"/>
    <w:rsid w:val="00FC71DC"/>
    <w:rsid w:val="00FD2E61"/>
    <w:rsid w:val="00FE1D33"/>
    <w:rsid w:val="00FF78A9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6918"/>
  <w15:docId w15:val="{87893467-D23F-40FC-9B47-DD6DC974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C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7B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833F1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3B14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1483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76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00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.me/FleetingCome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fredPagui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fredpaguio3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nite.guerrer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fredpagu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588-25F7-44A5-BE91-3F4E2EE16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Umali Paguio</dc:creator>
  <cp:keywords/>
  <dc:description/>
  <cp:lastModifiedBy>Alfred</cp:lastModifiedBy>
  <cp:revision>219</cp:revision>
  <cp:lastPrinted>2021-05-13T02:51:00Z</cp:lastPrinted>
  <dcterms:created xsi:type="dcterms:W3CDTF">2021-06-03T14:59:00Z</dcterms:created>
  <dcterms:modified xsi:type="dcterms:W3CDTF">2023-04-27T01:48:00Z</dcterms:modified>
</cp:coreProperties>
</file>