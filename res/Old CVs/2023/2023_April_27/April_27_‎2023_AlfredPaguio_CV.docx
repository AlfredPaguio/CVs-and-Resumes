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426"/>
        <w:tblW w:w="5119" w:type="pct"/>
        <w:tblLayout w:type="fixed"/>
        <w:tblLook w:val="0600" w:firstRow="0" w:lastRow="0" w:firstColumn="0" w:lastColumn="0" w:noHBand="1" w:noVBand="1"/>
      </w:tblPr>
      <w:tblGrid>
        <w:gridCol w:w="3502"/>
        <w:gridCol w:w="6476"/>
      </w:tblGrid>
      <w:tr w:rsidR="00410939" w14:paraId="1DB7048F" w14:textId="77777777" w:rsidTr="00FD3343">
        <w:trPr>
          <w:trHeight w:val="21"/>
        </w:trPr>
        <w:tc>
          <w:tcPr>
            <w:tcW w:w="3502" w:type="dxa"/>
            <w:tcBorders>
              <w:bottom w:val="single" w:sz="18" w:space="0" w:color="266D6A" w:themeColor="accent5" w:themeShade="80"/>
            </w:tcBorders>
          </w:tcPr>
          <w:p w14:paraId="0A21C424" w14:textId="77777777" w:rsidR="00410939" w:rsidRPr="00410939" w:rsidRDefault="00410939" w:rsidP="003C3427">
            <w:pPr>
              <w:spacing w:after="0" w:line="240" w:lineRule="auto"/>
              <w:contextualSpacing/>
              <w:jc w:val="center"/>
              <w:rPr>
                <w:sz w:val="6"/>
                <w:szCs w:val="6"/>
              </w:rPr>
            </w:pPr>
          </w:p>
        </w:tc>
        <w:tc>
          <w:tcPr>
            <w:tcW w:w="6476" w:type="dxa"/>
            <w:vMerge w:val="restart"/>
            <w:tcMar>
              <w:left w:w="187" w:type="dxa"/>
              <w:right w:w="115" w:type="dxa"/>
            </w:tcMar>
          </w:tcPr>
          <w:p w14:paraId="4C6E4AE8" w14:textId="77777777" w:rsidR="00410939" w:rsidRPr="00A64095" w:rsidRDefault="00000000" w:rsidP="003C3427">
            <w:pPr>
              <w:pStyle w:val="Heading3"/>
            </w:pPr>
            <w:sdt>
              <w:sdtPr>
                <w:id w:val="921678087"/>
                <w:placeholder>
                  <w:docPart w:val="877ACB4791D64197BBD4FB2547B0C131"/>
                </w:placeholder>
                <w:temporary/>
                <w:showingPlcHdr/>
                <w15:appearance w15:val="hidden"/>
              </w:sdtPr>
              <w:sdtContent>
                <w:r w:rsidR="00410939" w:rsidRPr="00EE2633">
                  <w:rPr>
                    <w:color w:val="39A39E" w:themeColor="accent5" w:themeShade="BF"/>
                    <w:sz w:val="32"/>
                    <w:szCs w:val="22"/>
                  </w:rPr>
                  <w:t>Experience</w:t>
                </w:r>
              </w:sdtContent>
            </w:sdt>
          </w:p>
          <w:p w14:paraId="3C81617A" w14:textId="77777777" w:rsidR="00FC131E" w:rsidRPr="006272F5" w:rsidRDefault="00FC131E" w:rsidP="00463EED">
            <w:pPr>
              <w:pStyle w:val="Heading4"/>
              <w:spacing w:before="0"/>
            </w:pPr>
            <w:r>
              <w:t>WEB DEVELOPER INTERN, B&amp;D IT CONSULTANCY</w:t>
            </w:r>
          </w:p>
          <w:p w14:paraId="4A854B14" w14:textId="33DC756E" w:rsidR="00FC131E" w:rsidRPr="0025200C" w:rsidRDefault="00FC131E" w:rsidP="00FC131E">
            <w:pPr>
              <w:pStyle w:val="Heading5"/>
              <w:rPr>
                <w:sz w:val="26"/>
                <w:szCs w:val="26"/>
              </w:rPr>
            </w:pPr>
            <w:r w:rsidRPr="0025200C">
              <w:rPr>
                <w:sz w:val="26"/>
                <w:szCs w:val="26"/>
              </w:rPr>
              <w:t>February 2023 - PRESENT</w:t>
            </w:r>
          </w:p>
          <w:p w14:paraId="769E1C39" w14:textId="77777777" w:rsidR="00FC131E" w:rsidRDefault="00FC131E" w:rsidP="00FD3343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FC131E">
              <w:t>Collaborated with a team of developers to create and maintain web applications</w:t>
            </w:r>
            <w:r>
              <w:t>.</w:t>
            </w:r>
          </w:p>
          <w:p w14:paraId="2AADAE5F" w14:textId="77777777" w:rsidR="00FC131E" w:rsidRDefault="00FC131E" w:rsidP="00FD3343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FC131E">
              <w:t>Developed responsive and user-friendly web pages using frameworks such as Laravel Livewire and Bootstrap</w:t>
            </w:r>
            <w:r>
              <w:t>.</w:t>
            </w:r>
          </w:p>
          <w:p w14:paraId="55D3E191" w14:textId="79E45F95" w:rsidR="00FC131E" w:rsidRDefault="00FC131E" w:rsidP="00FD3343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FC131E">
              <w:t>Conduct testing and debugging of web applications to ensure optimal performance and functionality</w:t>
            </w:r>
            <w:r>
              <w:t>.</w:t>
            </w:r>
          </w:p>
          <w:p w14:paraId="3E3C781A" w14:textId="65610399" w:rsidR="00410939" w:rsidRDefault="008C77BE" w:rsidP="003C3427">
            <w:pPr>
              <w:pStyle w:val="Heading4"/>
            </w:pPr>
            <w:r w:rsidRPr="008C77BE">
              <w:t>Assistant Programmer</w:t>
            </w:r>
            <w:r>
              <w:t xml:space="preserve">, </w:t>
            </w:r>
            <w:r w:rsidRPr="008C77BE">
              <w:t>School Division Office - Muntinlupa</w:t>
            </w:r>
          </w:p>
          <w:p w14:paraId="30D864C6" w14:textId="18F8B8A1" w:rsidR="00410939" w:rsidRPr="0025200C" w:rsidRDefault="008C77BE" w:rsidP="003C3427">
            <w:pPr>
              <w:pStyle w:val="Heading5"/>
              <w:rPr>
                <w:sz w:val="26"/>
                <w:szCs w:val="26"/>
              </w:rPr>
            </w:pPr>
            <w:r w:rsidRPr="0025200C">
              <w:rPr>
                <w:sz w:val="26"/>
                <w:szCs w:val="26"/>
              </w:rPr>
              <w:t>2019</w:t>
            </w:r>
          </w:p>
          <w:p w14:paraId="799D7D9B" w14:textId="12A73E2C" w:rsidR="008C77BE" w:rsidRDefault="008C77BE" w:rsidP="00FD3343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Co-Developer of the System with </w:t>
            </w:r>
            <w:hyperlink r:id="rId12" w:history="1">
              <w:r w:rsidRPr="008C77BE">
                <w:rPr>
                  <w:rStyle w:val="Hyperlink"/>
                </w:rPr>
                <w:t>Nite Guerrero</w:t>
              </w:r>
            </w:hyperlink>
            <w:r w:rsidR="00FC131E">
              <w:t>.</w:t>
            </w:r>
          </w:p>
          <w:p w14:paraId="29E88BC3" w14:textId="3101AEE4" w:rsidR="008C77BE" w:rsidRDefault="008C77BE" w:rsidP="00FD3343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Primary responsibilities including the development of software code.</w:t>
            </w:r>
          </w:p>
          <w:p w14:paraId="59467368" w14:textId="3105867F" w:rsidR="008C77BE" w:rsidRDefault="008C77BE" w:rsidP="00FD3343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Developed and tested new reporting system using SAP Crystal Reports.</w:t>
            </w:r>
          </w:p>
          <w:p w14:paraId="7EC64620" w14:textId="38638A2E" w:rsidR="008C77BE" w:rsidRDefault="008C77BE" w:rsidP="00FD3343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Contributing to solutions that streamlined processes on existing features of the software.</w:t>
            </w:r>
          </w:p>
          <w:p w14:paraId="288CB496" w14:textId="77777777" w:rsidR="00410939" w:rsidRPr="00D13C88" w:rsidRDefault="00000000" w:rsidP="00EE2633">
            <w:pPr>
              <w:pStyle w:val="Heading3"/>
              <w:spacing w:beforeLines="20" w:before="48"/>
              <w:contextualSpacing w:val="0"/>
            </w:pPr>
            <w:sdt>
              <w:sdtPr>
                <w:id w:val="-1958010798"/>
                <w:placeholder>
                  <w:docPart w:val="D1656A1D94AE4A50BA354B14D51BCEF9"/>
                </w:placeholder>
                <w:temporary/>
                <w:showingPlcHdr/>
                <w15:appearance w15:val="hidden"/>
              </w:sdtPr>
              <w:sdtContent>
                <w:r w:rsidR="00410939" w:rsidRPr="00EE2633">
                  <w:rPr>
                    <w:color w:val="39A39E" w:themeColor="accent5" w:themeShade="BF"/>
                    <w:sz w:val="32"/>
                    <w:szCs w:val="22"/>
                  </w:rPr>
                  <w:t>EDUCATION</w:t>
                </w:r>
              </w:sdtContent>
            </w:sdt>
            <w:r w:rsidR="00410939" w:rsidRPr="00102847">
              <w:t xml:space="preserve"> </w:t>
            </w:r>
          </w:p>
          <w:p w14:paraId="38F89424" w14:textId="591B90D4" w:rsidR="00410939" w:rsidRPr="00EE2633" w:rsidRDefault="00FC131E" w:rsidP="00EE2633">
            <w:pPr>
              <w:pStyle w:val="Heading4"/>
              <w:spacing w:beforeLines="20" w:before="48"/>
              <w:contextualSpacing w:val="0"/>
              <w:jc w:val="left"/>
              <w:rPr>
                <w:sz w:val="24"/>
                <w:szCs w:val="22"/>
              </w:rPr>
            </w:pPr>
            <w:r w:rsidRPr="00EE2633">
              <w:rPr>
                <w:sz w:val="24"/>
                <w:szCs w:val="22"/>
              </w:rPr>
              <w:t>bachelor of science in information technology</w:t>
            </w:r>
            <w:r w:rsidR="00410939" w:rsidRPr="00EE2633">
              <w:rPr>
                <w:sz w:val="24"/>
                <w:szCs w:val="22"/>
              </w:rPr>
              <w:t xml:space="preserve"> </w:t>
            </w:r>
          </w:p>
          <w:p w14:paraId="1D2D3444" w14:textId="77777777" w:rsidR="00FD3343" w:rsidRDefault="00FC131E" w:rsidP="00FD3343">
            <w:pPr>
              <w:pStyle w:val="University"/>
              <w:spacing w:after="0"/>
              <w:jc w:val="left"/>
              <w:rPr>
                <w:caps w:val="0"/>
                <w:sz w:val="22"/>
                <w:szCs w:val="22"/>
              </w:rPr>
            </w:pPr>
            <w:r w:rsidRPr="00EE2633">
              <w:rPr>
                <w:caps w:val="0"/>
                <w:sz w:val="22"/>
                <w:szCs w:val="22"/>
              </w:rPr>
              <w:t xml:space="preserve">Pamantasan ng </w:t>
            </w:r>
            <w:proofErr w:type="spellStart"/>
            <w:r w:rsidRPr="00EE2633">
              <w:rPr>
                <w:caps w:val="0"/>
                <w:sz w:val="22"/>
                <w:szCs w:val="22"/>
              </w:rPr>
              <w:t>Lungsod</w:t>
            </w:r>
            <w:proofErr w:type="spellEnd"/>
            <w:r w:rsidRPr="00EE2633">
              <w:rPr>
                <w:caps w:val="0"/>
                <w:sz w:val="22"/>
                <w:szCs w:val="22"/>
              </w:rPr>
              <w:t xml:space="preserve"> ng Muntinlupa (</w:t>
            </w:r>
            <w:r w:rsidR="00EE2633" w:rsidRPr="00EE2633">
              <w:rPr>
                <w:caps w:val="0"/>
                <w:sz w:val="22"/>
                <w:szCs w:val="22"/>
              </w:rPr>
              <w:t>PLMUN</w:t>
            </w:r>
            <w:r w:rsidRPr="00EE2633">
              <w:rPr>
                <w:caps w:val="0"/>
                <w:sz w:val="22"/>
                <w:szCs w:val="22"/>
              </w:rPr>
              <w:t>)</w:t>
            </w:r>
          </w:p>
          <w:p w14:paraId="6F2E932B" w14:textId="5BF15CE4" w:rsidR="00FC131E" w:rsidRDefault="00FC131E" w:rsidP="003C3427">
            <w:pPr>
              <w:pStyle w:val="University"/>
              <w:rPr>
                <w:caps w:val="0"/>
                <w:sz w:val="22"/>
                <w:szCs w:val="22"/>
              </w:rPr>
            </w:pPr>
            <w:r w:rsidRPr="00EE2633">
              <w:rPr>
                <w:caps w:val="0"/>
                <w:sz w:val="22"/>
                <w:szCs w:val="22"/>
              </w:rPr>
              <w:t xml:space="preserve">University Road, </w:t>
            </w:r>
            <w:proofErr w:type="spellStart"/>
            <w:r w:rsidRPr="00EE2633">
              <w:rPr>
                <w:caps w:val="0"/>
                <w:sz w:val="22"/>
                <w:szCs w:val="22"/>
              </w:rPr>
              <w:t>Poblacion</w:t>
            </w:r>
            <w:proofErr w:type="spellEnd"/>
            <w:r w:rsidRPr="00EE2633">
              <w:rPr>
                <w:caps w:val="0"/>
                <w:sz w:val="22"/>
                <w:szCs w:val="22"/>
              </w:rPr>
              <w:t>, Muntinlupa, Metro Manila</w:t>
            </w:r>
          </w:p>
          <w:p w14:paraId="5B9E7013" w14:textId="0DB08C15" w:rsidR="004B3DB7" w:rsidRDefault="004B3DB7" w:rsidP="003C3427">
            <w:pPr>
              <w:pStyle w:val="University"/>
              <w:rPr>
                <w:caps w:val="0"/>
                <w:sz w:val="22"/>
                <w:szCs w:val="22"/>
              </w:rPr>
            </w:pPr>
            <w:r w:rsidRPr="004B3DB7">
              <w:rPr>
                <w:caps w:val="0"/>
                <w:sz w:val="22"/>
                <w:szCs w:val="22"/>
              </w:rPr>
              <w:t>2019 – PRESENT</w:t>
            </w:r>
          </w:p>
          <w:p w14:paraId="6136A7DE" w14:textId="6886ED8E" w:rsidR="00410939" w:rsidRPr="0025200C" w:rsidRDefault="00FC131E" w:rsidP="0025200C">
            <w:pPr>
              <w:pStyle w:val="University"/>
              <w:spacing w:after="0"/>
              <w:jc w:val="left"/>
              <w:rPr>
                <w:b/>
                <w:bCs/>
                <w:sz w:val="22"/>
                <w:szCs w:val="22"/>
              </w:rPr>
            </w:pPr>
            <w:r w:rsidRPr="0025200C">
              <w:rPr>
                <w:b/>
                <w:bCs/>
                <w:szCs w:val="22"/>
              </w:rPr>
              <w:t>secondary</w:t>
            </w:r>
            <w:r w:rsidR="00410939" w:rsidRPr="0025200C">
              <w:rPr>
                <w:b/>
                <w:bCs/>
                <w:szCs w:val="22"/>
              </w:rPr>
              <w:t xml:space="preserve"> </w:t>
            </w:r>
          </w:p>
          <w:p w14:paraId="321B80D3" w14:textId="77777777" w:rsidR="00FD3343" w:rsidRDefault="00FC131E" w:rsidP="00FD3343">
            <w:pPr>
              <w:pStyle w:val="University"/>
              <w:spacing w:after="0"/>
              <w:jc w:val="left"/>
              <w:rPr>
                <w:caps w:val="0"/>
                <w:sz w:val="22"/>
                <w:szCs w:val="22"/>
              </w:rPr>
            </w:pPr>
            <w:r w:rsidRPr="00EE2633">
              <w:rPr>
                <w:caps w:val="0"/>
                <w:sz w:val="22"/>
                <w:szCs w:val="22"/>
              </w:rPr>
              <w:t>Muntinlupa National High</w:t>
            </w:r>
            <w:r w:rsidR="00EE2633" w:rsidRPr="00EE2633">
              <w:rPr>
                <w:caps w:val="0"/>
                <w:sz w:val="22"/>
                <w:szCs w:val="22"/>
              </w:rPr>
              <w:t xml:space="preserve"> S</w:t>
            </w:r>
            <w:r w:rsidRPr="00EE2633">
              <w:rPr>
                <w:caps w:val="0"/>
                <w:sz w:val="22"/>
                <w:szCs w:val="22"/>
              </w:rPr>
              <w:t>chool Main</w:t>
            </w:r>
          </w:p>
          <w:p w14:paraId="12351776" w14:textId="77777777" w:rsidR="0025200C" w:rsidRDefault="00EE2633" w:rsidP="0025200C">
            <w:pPr>
              <w:pStyle w:val="University"/>
              <w:spacing w:after="0"/>
              <w:jc w:val="left"/>
              <w:rPr>
                <w:caps w:val="0"/>
                <w:sz w:val="22"/>
                <w:szCs w:val="22"/>
              </w:rPr>
            </w:pPr>
            <w:r w:rsidRPr="00EE2633">
              <w:rPr>
                <w:caps w:val="0"/>
                <w:sz w:val="22"/>
                <w:szCs w:val="22"/>
              </w:rPr>
              <w:t xml:space="preserve">University Road, </w:t>
            </w:r>
            <w:proofErr w:type="spellStart"/>
            <w:r w:rsidRPr="00EE2633">
              <w:rPr>
                <w:caps w:val="0"/>
                <w:sz w:val="22"/>
                <w:szCs w:val="22"/>
              </w:rPr>
              <w:t>Poblacion</w:t>
            </w:r>
            <w:proofErr w:type="spellEnd"/>
            <w:r w:rsidRPr="00EE2633">
              <w:rPr>
                <w:caps w:val="0"/>
                <w:sz w:val="22"/>
                <w:szCs w:val="22"/>
              </w:rPr>
              <w:t>, Muntinlupa, Metro Manila</w:t>
            </w:r>
          </w:p>
          <w:p w14:paraId="02B05592" w14:textId="73525B7A" w:rsidR="004B3DB7" w:rsidRDefault="004B3DB7" w:rsidP="0025200C">
            <w:pPr>
              <w:pStyle w:val="University"/>
              <w:spacing w:after="0"/>
              <w:jc w:val="left"/>
              <w:rPr>
                <w:caps w:val="0"/>
                <w:sz w:val="22"/>
                <w:szCs w:val="22"/>
              </w:rPr>
            </w:pPr>
            <w:r w:rsidRPr="004B3DB7">
              <w:rPr>
                <w:caps w:val="0"/>
                <w:sz w:val="22"/>
                <w:szCs w:val="22"/>
              </w:rPr>
              <w:t>2017 – 2019</w:t>
            </w:r>
          </w:p>
          <w:p w14:paraId="2836E1F4" w14:textId="0CB8EB3D" w:rsidR="00EE2633" w:rsidRPr="0025200C" w:rsidRDefault="00EE2633" w:rsidP="0025200C">
            <w:pPr>
              <w:pStyle w:val="University"/>
              <w:spacing w:after="0"/>
              <w:jc w:val="left"/>
              <w:rPr>
                <w:b/>
                <w:bCs/>
                <w:sz w:val="22"/>
                <w:szCs w:val="22"/>
              </w:rPr>
            </w:pPr>
            <w:r w:rsidRPr="0025200C">
              <w:rPr>
                <w:b/>
                <w:bCs/>
                <w:szCs w:val="22"/>
              </w:rPr>
              <w:t>Primary</w:t>
            </w:r>
          </w:p>
          <w:p w14:paraId="6ECFC1E9" w14:textId="77777777" w:rsidR="00FD3343" w:rsidRDefault="00EE2633" w:rsidP="00FD3343">
            <w:pPr>
              <w:pStyle w:val="Heading5"/>
              <w:rPr>
                <w:caps w:val="0"/>
                <w:sz w:val="22"/>
                <w:szCs w:val="20"/>
              </w:rPr>
            </w:pPr>
            <w:r w:rsidRPr="00EE2633">
              <w:rPr>
                <w:caps w:val="0"/>
                <w:sz w:val="22"/>
                <w:szCs w:val="20"/>
              </w:rPr>
              <w:t>Muntinlupa Elementary School</w:t>
            </w:r>
          </w:p>
          <w:p w14:paraId="25E87835" w14:textId="77777777" w:rsidR="00463EED" w:rsidRDefault="00EE2633" w:rsidP="00FD3343">
            <w:pPr>
              <w:spacing w:before="20" w:after="0"/>
              <w:rPr>
                <w:sz w:val="22"/>
                <w:szCs w:val="22"/>
                <w:lang w:eastAsia="ja-JP"/>
              </w:rPr>
            </w:pPr>
            <w:r w:rsidRPr="00EE2633">
              <w:rPr>
                <w:sz w:val="22"/>
                <w:szCs w:val="22"/>
                <w:lang w:eastAsia="ja-JP"/>
              </w:rPr>
              <w:t xml:space="preserve">Rizal St, </w:t>
            </w:r>
            <w:proofErr w:type="spellStart"/>
            <w:r w:rsidRPr="00EE2633">
              <w:rPr>
                <w:sz w:val="22"/>
                <w:szCs w:val="22"/>
                <w:lang w:eastAsia="ja-JP"/>
              </w:rPr>
              <w:t>Poblacion</w:t>
            </w:r>
            <w:proofErr w:type="spellEnd"/>
            <w:r w:rsidRPr="00EE2633">
              <w:rPr>
                <w:sz w:val="22"/>
                <w:szCs w:val="22"/>
                <w:lang w:eastAsia="ja-JP"/>
              </w:rPr>
              <w:t>, Muntinlupa, 1776 Metro Manila</w:t>
            </w:r>
          </w:p>
          <w:p w14:paraId="042CE199" w14:textId="1325519E" w:rsidR="00EE2633" w:rsidRDefault="00463EED" w:rsidP="00FD3343">
            <w:pPr>
              <w:spacing w:before="20" w:after="0"/>
              <w:rPr>
                <w:sz w:val="22"/>
                <w:szCs w:val="22"/>
                <w:lang w:eastAsia="ja-JP"/>
              </w:rPr>
            </w:pPr>
            <w:r w:rsidRPr="00463EED">
              <w:rPr>
                <w:sz w:val="22"/>
                <w:szCs w:val="22"/>
                <w:lang w:eastAsia="ja-JP"/>
              </w:rPr>
              <w:t>2011 – 2017</w:t>
            </w:r>
            <w:r w:rsidR="00EE2633" w:rsidRPr="00EE2633">
              <w:rPr>
                <w:sz w:val="22"/>
                <w:szCs w:val="22"/>
                <w:lang w:eastAsia="ja-JP"/>
              </w:rPr>
              <w:t xml:space="preserve"> </w:t>
            </w:r>
          </w:p>
          <w:p w14:paraId="70264584" w14:textId="5F6C9B70" w:rsidR="00410939" w:rsidRPr="00EE2633" w:rsidRDefault="00EE2633" w:rsidP="00EE2633">
            <w:pPr>
              <w:pStyle w:val="Heading3"/>
              <w:spacing w:before="20"/>
              <w:jc w:val="left"/>
              <w:rPr>
                <w:color w:val="39A39E" w:themeColor="accent5" w:themeShade="BF"/>
                <w:sz w:val="32"/>
                <w:szCs w:val="22"/>
              </w:rPr>
            </w:pPr>
            <w:r w:rsidRPr="00EE2633">
              <w:rPr>
                <w:color w:val="39A39E" w:themeColor="accent5" w:themeShade="BF"/>
                <w:sz w:val="32"/>
                <w:szCs w:val="22"/>
              </w:rPr>
              <w:t>technology summary</w:t>
            </w:r>
            <w:r w:rsidR="00410939" w:rsidRPr="00EE2633">
              <w:rPr>
                <w:color w:val="39A39E" w:themeColor="accent5" w:themeShade="BF"/>
                <w:sz w:val="32"/>
                <w:szCs w:val="22"/>
              </w:rPr>
              <w:t xml:space="preserve"> </w:t>
            </w:r>
          </w:p>
          <w:p w14:paraId="061F0AC6" w14:textId="77777777" w:rsidR="00410939" w:rsidRDefault="00EE2633" w:rsidP="00EE2633">
            <w:pPr>
              <w:spacing w:after="0"/>
              <w:rPr>
                <w:b/>
                <w:bCs/>
              </w:rPr>
            </w:pPr>
            <w:r w:rsidRPr="00EE2633">
              <w:rPr>
                <w:b/>
                <w:bCs/>
              </w:rPr>
              <w:t>Programming Languages</w:t>
            </w:r>
          </w:p>
          <w:p w14:paraId="0421F07B" w14:textId="77777777" w:rsidR="00EE2633" w:rsidRPr="00EE2633" w:rsidRDefault="00EE2633" w:rsidP="00FD3343">
            <w:pPr>
              <w:pStyle w:val="NoSpacing"/>
              <w:numPr>
                <w:ilvl w:val="0"/>
                <w:numId w:val="3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EE2633">
              <w:rPr>
                <w:rFonts w:cstheme="minorHAnsi"/>
              </w:rPr>
              <w:t>Familiar with: C++, C#, Visual Basic .NET, Java, PHP, Python</w:t>
            </w:r>
          </w:p>
          <w:p w14:paraId="4BAB401A" w14:textId="77777777" w:rsidR="00EE2633" w:rsidRDefault="00EE2633" w:rsidP="00EE2633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Frameworks</w:t>
            </w:r>
          </w:p>
          <w:p w14:paraId="6C4A2922" w14:textId="77777777" w:rsidR="00EE2633" w:rsidRDefault="00EE2633" w:rsidP="00EE263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cstheme="minorHAnsi"/>
                <w:sz w:val="22"/>
                <w:szCs w:val="22"/>
              </w:rPr>
            </w:pPr>
            <w:r w:rsidRPr="00EE2633">
              <w:rPr>
                <w:rFonts w:cstheme="minorHAnsi"/>
                <w:sz w:val="22"/>
                <w:szCs w:val="22"/>
              </w:rPr>
              <w:t>Familiar with: Laravel, Laravel Livewire, React, Flask, Bootstrap</w:t>
            </w:r>
          </w:p>
          <w:p w14:paraId="6754AD94" w14:textId="77777777" w:rsidR="00EE2633" w:rsidRPr="0025200C" w:rsidRDefault="00EE2633" w:rsidP="00EE2633">
            <w:pPr>
              <w:spacing w:after="0"/>
              <w:rPr>
                <w:rFonts w:cstheme="minorHAnsi"/>
                <w:b/>
                <w:bCs/>
              </w:rPr>
            </w:pPr>
            <w:r w:rsidRPr="0025200C">
              <w:rPr>
                <w:rFonts w:cstheme="minorHAnsi"/>
                <w:b/>
                <w:bCs/>
              </w:rPr>
              <w:t>Software</w:t>
            </w:r>
          </w:p>
          <w:p w14:paraId="375E483F" w14:textId="77777777" w:rsidR="00EE2633" w:rsidRDefault="00EE2633" w:rsidP="00EE263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cstheme="minorHAnsi"/>
                <w:sz w:val="22"/>
                <w:szCs w:val="22"/>
              </w:rPr>
            </w:pPr>
            <w:r w:rsidRPr="00EE2633">
              <w:rPr>
                <w:rFonts w:cstheme="minorHAnsi"/>
                <w:sz w:val="22"/>
                <w:szCs w:val="22"/>
              </w:rPr>
              <w:t>Database Management: Microsoft SQL Server, MySQL</w:t>
            </w:r>
          </w:p>
          <w:p w14:paraId="11E3ADAB" w14:textId="77777777" w:rsidR="00EE2633" w:rsidRPr="0025200C" w:rsidRDefault="00EE2633" w:rsidP="00EE2633">
            <w:pPr>
              <w:spacing w:after="0"/>
              <w:rPr>
                <w:rFonts w:cstheme="minorHAnsi"/>
                <w:b/>
                <w:bCs/>
              </w:rPr>
            </w:pPr>
            <w:r w:rsidRPr="0025200C">
              <w:rPr>
                <w:rFonts w:cstheme="minorHAnsi"/>
                <w:b/>
                <w:bCs/>
              </w:rPr>
              <w:t>IDE Tools</w:t>
            </w:r>
          </w:p>
          <w:p w14:paraId="0745D989" w14:textId="2C6298BB" w:rsidR="00463EED" w:rsidRPr="00463EED" w:rsidRDefault="00EE2633" w:rsidP="00463EE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EE2633">
              <w:rPr>
                <w:rFonts w:cstheme="minorHAnsi"/>
                <w:sz w:val="22"/>
                <w:szCs w:val="22"/>
              </w:rPr>
              <w:t>NetBeans, Microsoft Visual Studio, Visual Studio Code, Dev-C++</w:t>
            </w:r>
          </w:p>
        </w:tc>
      </w:tr>
      <w:tr w:rsidR="00410939" w14:paraId="44DDE533" w14:textId="77777777" w:rsidTr="00FD3343">
        <w:trPr>
          <w:trHeight w:val="1246"/>
        </w:trPr>
        <w:tc>
          <w:tcPr>
            <w:tcW w:w="3502" w:type="dxa"/>
            <w:tcBorders>
              <w:top w:val="single" w:sz="18" w:space="0" w:color="266D6A" w:themeColor="accent5" w:themeShade="80"/>
              <w:bottom w:val="single" w:sz="18" w:space="0" w:color="266D6A" w:themeColor="accent5" w:themeShade="80"/>
            </w:tcBorders>
            <w:vAlign w:val="center"/>
          </w:tcPr>
          <w:p w14:paraId="1136A6BD" w14:textId="072F4905" w:rsidR="00410939" w:rsidRDefault="003C3427" w:rsidP="003C3427">
            <w:pPr>
              <w:spacing w:before="60" w:after="40" w:line="240" w:lineRule="auto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10FD3D" wp14:editId="47FA5A86">
                  <wp:extent cx="1828800" cy="1828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6" w:type="dxa"/>
            <w:vMerge/>
          </w:tcPr>
          <w:p w14:paraId="78A74A64" w14:textId="77777777" w:rsidR="00410939" w:rsidRDefault="00410939" w:rsidP="003C3427">
            <w:pPr>
              <w:pStyle w:val="Heading3"/>
            </w:pPr>
          </w:p>
        </w:tc>
      </w:tr>
      <w:tr w:rsidR="00410939" w14:paraId="40EA9392" w14:textId="77777777" w:rsidTr="00FD3343">
        <w:trPr>
          <w:trHeight w:val="591"/>
        </w:trPr>
        <w:tc>
          <w:tcPr>
            <w:tcW w:w="3502" w:type="dxa"/>
            <w:tcBorders>
              <w:top w:val="single" w:sz="18" w:space="0" w:color="266D6A" w:themeColor="accent5" w:themeShade="80"/>
              <w:bottom w:val="single" w:sz="6" w:space="0" w:color="266D6A" w:themeColor="accent5" w:themeShade="80"/>
            </w:tcBorders>
          </w:tcPr>
          <w:p w14:paraId="3B457DED" w14:textId="5DB3B315" w:rsidR="00410939" w:rsidRPr="00EE2633" w:rsidRDefault="003C3427" w:rsidP="00EE2633">
            <w:pPr>
              <w:pStyle w:val="Title"/>
              <w:jc w:val="center"/>
              <w:rPr>
                <w:color w:val="39A39E" w:themeColor="accent5" w:themeShade="BF"/>
              </w:rPr>
            </w:pPr>
            <w:r w:rsidRPr="00EE2633">
              <w:rPr>
                <w:color w:val="39A39E" w:themeColor="accent5" w:themeShade="BF"/>
              </w:rPr>
              <w:t>ALFRED U. PAGUIO</w:t>
            </w:r>
          </w:p>
        </w:tc>
        <w:tc>
          <w:tcPr>
            <w:tcW w:w="6476" w:type="dxa"/>
            <w:vMerge/>
          </w:tcPr>
          <w:p w14:paraId="73FCB64D" w14:textId="77777777" w:rsidR="00410939" w:rsidRDefault="00410939" w:rsidP="003C3427">
            <w:pPr>
              <w:spacing w:after="0" w:line="240" w:lineRule="auto"/>
              <w:contextualSpacing/>
            </w:pPr>
          </w:p>
        </w:tc>
      </w:tr>
      <w:tr w:rsidR="00410939" w14:paraId="23F414F0" w14:textId="77777777" w:rsidTr="00FD3343">
        <w:trPr>
          <w:trHeight w:val="10883"/>
        </w:trPr>
        <w:tc>
          <w:tcPr>
            <w:tcW w:w="3502" w:type="dxa"/>
            <w:tcBorders>
              <w:top w:val="single" w:sz="6" w:space="0" w:color="266D6A" w:themeColor="accent5" w:themeShade="80"/>
            </w:tcBorders>
          </w:tcPr>
          <w:p w14:paraId="022C1B97" w14:textId="273817CF" w:rsidR="00410939" w:rsidRPr="00EE2633" w:rsidRDefault="003C3427" w:rsidP="008C77BE">
            <w:pPr>
              <w:pStyle w:val="Heading1"/>
              <w:rPr>
                <w:b/>
                <w:bCs/>
                <w:color w:val="39A39E" w:themeColor="accent5" w:themeShade="BF"/>
              </w:rPr>
            </w:pPr>
            <w:r w:rsidRPr="00EE2633">
              <w:rPr>
                <w:b/>
                <w:bCs/>
                <w:color w:val="39A39E" w:themeColor="accent5" w:themeShade="BF"/>
              </w:rPr>
              <w:t>about</w:t>
            </w:r>
          </w:p>
          <w:p w14:paraId="712B1145" w14:textId="279787B2" w:rsidR="00410939" w:rsidRPr="00FD3343" w:rsidRDefault="003C3427" w:rsidP="00463EED">
            <w:pPr>
              <w:pStyle w:val="ContactInfo"/>
              <w:rPr>
                <w:sz w:val="22"/>
                <w:szCs w:val="22"/>
              </w:rPr>
            </w:pPr>
            <w:r w:rsidRPr="00FD3343">
              <w:rPr>
                <w:sz w:val="22"/>
                <w:szCs w:val="22"/>
              </w:rPr>
              <w:t>As a graduating student with a background in Information Technology, I am a highly motivated and dedicated individual with a passion for technology and programming. I am seeking an entry-level position as a programmer in a dynamic and fast-paced environment where I can apply my skills and continue to learn and grow personally and professionally. With a strong focus on organization and collaboration, I am committed to developing robust systems that help others achieve their goals.</w:t>
            </w:r>
            <w:r w:rsidR="00410939" w:rsidRPr="00FD3343">
              <w:rPr>
                <w:sz w:val="22"/>
                <w:szCs w:val="22"/>
              </w:rPr>
              <w:t xml:space="preserve"> </w:t>
            </w:r>
          </w:p>
          <w:p w14:paraId="1C4284B9" w14:textId="77777777" w:rsidR="00410939" w:rsidRPr="00796286" w:rsidRDefault="00000000" w:rsidP="00463EED">
            <w:pPr>
              <w:pStyle w:val="Heading2"/>
              <w:spacing w:before="60"/>
              <w:contextualSpacing w:val="0"/>
            </w:pPr>
            <w:sdt>
              <w:sdtPr>
                <w:id w:val="-328447821"/>
                <w:placeholder>
                  <w:docPart w:val="156857C753C0423486860268D63E59FE"/>
                </w:placeholder>
                <w:temporary/>
                <w:showingPlcHdr/>
                <w15:appearance w15:val="hidden"/>
              </w:sdtPr>
              <w:sdtContent>
                <w:r w:rsidR="00410939" w:rsidRPr="00EE2633">
                  <w:rPr>
                    <w:rStyle w:val="PlaceholderText"/>
                    <w:b/>
                    <w:bCs/>
                    <w:color w:val="39A39E" w:themeColor="accent5" w:themeShade="BF"/>
                    <w:sz w:val="24"/>
                    <w:szCs w:val="24"/>
                  </w:rPr>
                  <w:t>CONTACT</w:t>
                </w:r>
              </w:sdtContent>
            </w:sdt>
            <w:r w:rsidR="00410939" w:rsidRPr="00796286">
              <w:t xml:space="preserve"> </w:t>
            </w:r>
          </w:p>
          <w:p w14:paraId="1397FE8F" w14:textId="77777777" w:rsidR="003C3427" w:rsidRPr="00EE2633" w:rsidRDefault="003C3427" w:rsidP="003C3427">
            <w:pPr>
              <w:pStyle w:val="Heading2"/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</w:pPr>
            <w:r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>Address: #618 Tuazon Street,</w:t>
            </w:r>
          </w:p>
          <w:p w14:paraId="490D7CDB" w14:textId="77777777" w:rsidR="003C3427" w:rsidRPr="00EE2633" w:rsidRDefault="003C3427" w:rsidP="003C3427">
            <w:pPr>
              <w:pStyle w:val="Heading2"/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</w:pPr>
            <w:proofErr w:type="spellStart"/>
            <w:r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>Poblacion</w:t>
            </w:r>
            <w:proofErr w:type="spellEnd"/>
            <w:r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>, Muntinlupa City</w:t>
            </w:r>
          </w:p>
          <w:p w14:paraId="257BAD49" w14:textId="40D60BB4" w:rsidR="003C3427" w:rsidRPr="00EE2633" w:rsidRDefault="003C3427" w:rsidP="003C3427">
            <w:pPr>
              <w:pStyle w:val="Heading2"/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</w:pPr>
            <w:r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>Contact No</w:t>
            </w:r>
            <w:r w:rsidR="008C77BE"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>.</w:t>
            </w:r>
            <w:r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>:</w:t>
            </w:r>
            <w:r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 xml:space="preserve"> 09498202989</w:t>
            </w:r>
          </w:p>
          <w:p w14:paraId="14B38730" w14:textId="53D2C145" w:rsidR="003C3427" w:rsidRPr="00EE2633" w:rsidRDefault="003C3427" w:rsidP="003C3427">
            <w:pPr>
              <w:pStyle w:val="Heading2"/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</w:pPr>
            <w:r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>Email:</w:t>
            </w:r>
            <w:r w:rsidR="00EE2633"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 xml:space="preserve"> </w:t>
            </w:r>
            <w:hyperlink r:id="rId14" w:history="1">
              <w:r w:rsidR="00EE2633" w:rsidRPr="00EE2633">
                <w:rPr>
                  <w:rStyle w:val="Hyperlink"/>
                  <w:rFonts w:asciiTheme="minorHAnsi" w:eastAsiaTheme="minorEastAsia" w:hAnsiTheme="minorHAnsi" w:cstheme="minorBidi"/>
                  <w:caps w:val="0"/>
                  <w:sz w:val="20"/>
                  <w:szCs w:val="20"/>
                </w:rPr>
                <w:t>alfredpaguio36@gmail.</w:t>
              </w:r>
              <w:r w:rsidR="00EE2633" w:rsidRPr="00EE2633">
                <w:rPr>
                  <w:rStyle w:val="Hyperlink"/>
                  <w:rFonts w:asciiTheme="minorHAnsi" w:eastAsiaTheme="minorEastAsia" w:hAnsiTheme="minorHAnsi" w:cstheme="minorBidi"/>
                  <w:caps w:val="0"/>
                  <w:sz w:val="20"/>
                  <w:szCs w:val="20"/>
                </w:rPr>
                <w:t>c</w:t>
              </w:r>
              <w:r w:rsidR="00EE2633" w:rsidRPr="00EE2633">
                <w:rPr>
                  <w:rStyle w:val="Hyperlink"/>
                  <w:rFonts w:asciiTheme="minorHAnsi" w:eastAsiaTheme="minorEastAsia" w:hAnsiTheme="minorHAnsi" w:cstheme="minorBidi"/>
                  <w:caps w:val="0"/>
                  <w:sz w:val="20"/>
                  <w:szCs w:val="20"/>
                </w:rPr>
                <w:t>om</w:t>
              </w:r>
            </w:hyperlink>
          </w:p>
          <w:p w14:paraId="465602B8" w14:textId="1F315943" w:rsidR="003C3427" w:rsidRPr="00EE2633" w:rsidRDefault="003C3427" w:rsidP="003C3427">
            <w:pPr>
              <w:pStyle w:val="Heading2"/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</w:pPr>
            <w:r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>GitHub:</w:t>
            </w:r>
            <w:r w:rsidR="00EE2633"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 xml:space="preserve"> </w:t>
            </w:r>
            <w:hyperlink r:id="rId15" w:history="1">
              <w:r w:rsidR="00EE2633" w:rsidRPr="00EE2633">
                <w:rPr>
                  <w:rStyle w:val="Hyperlink"/>
                  <w:rFonts w:asciiTheme="minorHAnsi" w:eastAsiaTheme="minorEastAsia" w:hAnsiTheme="minorHAnsi" w:cstheme="minorBidi"/>
                  <w:caps w:val="0"/>
                  <w:sz w:val="20"/>
                  <w:szCs w:val="20"/>
                </w:rPr>
                <w:t>https://github.com/AlfredPaguio</w:t>
              </w:r>
            </w:hyperlink>
          </w:p>
          <w:p w14:paraId="6CB33537" w14:textId="4E2320C2" w:rsidR="003C3427" w:rsidRPr="00EE2633" w:rsidRDefault="003C3427" w:rsidP="003C3427">
            <w:pPr>
              <w:pStyle w:val="Heading2"/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</w:pPr>
            <w:r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>Facebook:</w:t>
            </w:r>
            <w:r w:rsidR="00EE2633"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 xml:space="preserve"> </w:t>
            </w:r>
            <w:hyperlink r:id="rId16" w:history="1">
              <w:r w:rsidR="00EE2633" w:rsidRPr="00EE2633">
                <w:rPr>
                  <w:rStyle w:val="Hyperlink"/>
                  <w:rFonts w:asciiTheme="minorHAnsi" w:eastAsiaTheme="minorEastAsia" w:hAnsiTheme="minorHAnsi" w:cstheme="minorBidi"/>
                  <w:caps w:val="0"/>
                  <w:sz w:val="20"/>
                  <w:szCs w:val="20"/>
                </w:rPr>
                <w:t>https://fb.me/FleetingComet</w:t>
              </w:r>
            </w:hyperlink>
          </w:p>
          <w:p w14:paraId="34FF3062" w14:textId="32FA00C5" w:rsidR="003C3427" w:rsidRPr="00EE2633" w:rsidRDefault="003C3427" w:rsidP="00463EED">
            <w:pPr>
              <w:pStyle w:val="Heading2"/>
              <w:spacing w:before="0"/>
              <w:contextualSpacing w:val="0"/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</w:pPr>
            <w:r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>Website:</w:t>
            </w:r>
            <w:r w:rsidR="00EE2633"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 xml:space="preserve"> </w:t>
            </w:r>
            <w:hyperlink r:id="rId17" w:history="1">
              <w:r w:rsidR="00EE2633" w:rsidRPr="00EE2633">
                <w:rPr>
                  <w:rStyle w:val="Hyperlink"/>
                  <w:rFonts w:asciiTheme="minorHAnsi" w:eastAsiaTheme="minorEastAsia" w:hAnsiTheme="minorHAnsi" w:cstheme="minorBidi"/>
                  <w:caps w:val="0"/>
                  <w:sz w:val="20"/>
                  <w:szCs w:val="20"/>
                </w:rPr>
                <w:t>https://alfredpaguio.github.io/</w:t>
              </w:r>
            </w:hyperlink>
          </w:p>
          <w:p w14:paraId="62C1C030" w14:textId="0F1C95AE" w:rsidR="00410939" w:rsidRPr="008C77BE" w:rsidRDefault="008C77BE" w:rsidP="00463EED">
            <w:pPr>
              <w:pStyle w:val="Heading2"/>
              <w:spacing w:before="60"/>
              <w:contextualSpacing w:val="0"/>
              <w:rPr>
                <w:color w:val="39A39E" w:themeColor="accent5" w:themeShade="BF"/>
              </w:rPr>
            </w:pPr>
            <w:r w:rsidRPr="008C77BE">
              <w:rPr>
                <w:color w:val="39A39E" w:themeColor="accent5" w:themeShade="BF"/>
              </w:rPr>
              <w:t>CHARACTER REFERENCE:</w:t>
            </w:r>
            <w:r w:rsidR="00410939" w:rsidRPr="008C77BE">
              <w:rPr>
                <w:color w:val="39A39E" w:themeColor="accent5" w:themeShade="BF"/>
              </w:rPr>
              <w:t xml:space="preserve"> </w:t>
            </w:r>
          </w:p>
          <w:p w14:paraId="2697D7CD" w14:textId="77777777" w:rsidR="00EE2633" w:rsidRPr="00EE2633" w:rsidRDefault="00EE2633" w:rsidP="00EE2633">
            <w:pPr>
              <w:pStyle w:val="ContactInfo"/>
              <w:spacing w:after="0"/>
              <w:rPr>
                <w:b/>
                <w:bCs/>
                <w:sz w:val="22"/>
                <w:szCs w:val="22"/>
              </w:rPr>
            </w:pPr>
            <w:r w:rsidRPr="00EE2633">
              <w:rPr>
                <w:b/>
                <w:bCs/>
                <w:sz w:val="22"/>
                <w:szCs w:val="22"/>
              </w:rPr>
              <w:t>Jacob F. Dumlao</w:t>
            </w:r>
          </w:p>
          <w:p w14:paraId="2A3EA5E5" w14:textId="77777777" w:rsidR="00EE2633" w:rsidRPr="00EE2633" w:rsidRDefault="00EE2633" w:rsidP="00EE2633">
            <w:pPr>
              <w:pStyle w:val="ContactInfo"/>
              <w:spacing w:after="0"/>
              <w:rPr>
                <w:sz w:val="22"/>
                <w:szCs w:val="22"/>
              </w:rPr>
            </w:pPr>
            <w:r w:rsidRPr="00EE2633">
              <w:rPr>
                <w:sz w:val="22"/>
                <w:szCs w:val="22"/>
              </w:rPr>
              <w:t>Business Process Associate Senior</w:t>
            </w:r>
          </w:p>
          <w:p w14:paraId="406F148A" w14:textId="77777777" w:rsidR="00EE2633" w:rsidRPr="00EE2633" w:rsidRDefault="00EE2633" w:rsidP="00EE2633">
            <w:pPr>
              <w:pStyle w:val="ContactInfo"/>
              <w:spacing w:after="0"/>
              <w:rPr>
                <w:sz w:val="22"/>
                <w:szCs w:val="22"/>
              </w:rPr>
            </w:pPr>
            <w:r w:rsidRPr="00EE2633">
              <w:rPr>
                <w:sz w:val="22"/>
                <w:szCs w:val="22"/>
              </w:rPr>
              <w:t>ADEC Innovations</w:t>
            </w:r>
          </w:p>
          <w:p w14:paraId="7118DE1A" w14:textId="77777777" w:rsidR="00410939" w:rsidRPr="00EE2633" w:rsidRDefault="00EE2633" w:rsidP="00EE2633">
            <w:pPr>
              <w:pStyle w:val="ContactInfo"/>
              <w:spacing w:after="0"/>
              <w:rPr>
                <w:sz w:val="22"/>
                <w:szCs w:val="22"/>
              </w:rPr>
            </w:pPr>
            <w:r w:rsidRPr="00EE2633">
              <w:rPr>
                <w:sz w:val="22"/>
                <w:szCs w:val="22"/>
              </w:rPr>
              <w:t>#09773982141</w:t>
            </w:r>
          </w:p>
          <w:p w14:paraId="5C25BEC7" w14:textId="77777777" w:rsidR="00EE2633" w:rsidRPr="00EE2633" w:rsidRDefault="00EE2633" w:rsidP="00EE2633">
            <w:pPr>
              <w:pStyle w:val="ContactInfo"/>
              <w:spacing w:after="0"/>
              <w:rPr>
                <w:b/>
                <w:bCs/>
                <w:sz w:val="22"/>
                <w:szCs w:val="22"/>
              </w:rPr>
            </w:pPr>
            <w:r w:rsidRPr="00EE2633">
              <w:rPr>
                <w:b/>
                <w:bCs/>
                <w:sz w:val="22"/>
                <w:szCs w:val="22"/>
              </w:rPr>
              <w:t>Paul Rey M. Cabas</w:t>
            </w:r>
          </w:p>
          <w:p w14:paraId="2F14CDDB" w14:textId="77777777" w:rsidR="00EE2633" w:rsidRPr="00EE2633" w:rsidRDefault="00EE2633" w:rsidP="00EE2633">
            <w:pPr>
              <w:pStyle w:val="ContactInfo"/>
              <w:spacing w:after="0"/>
              <w:rPr>
                <w:sz w:val="22"/>
                <w:szCs w:val="22"/>
              </w:rPr>
            </w:pPr>
            <w:r w:rsidRPr="00EE2633">
              <w:rPr>
                <w:sz w:val="22"/>
                <w:szCs w:val="22"/>
              </w:rPr>
              <w:t>Business Process Associate III</w:t>
            </w:r>
          </w:p>
          <w:p w14:paraId="4C2A242C" w14:textId="77777777" w:rsidR="00EE2633" w:rsidRPr="00EE2633" w:rsidRDefault="00EE2633" w:rsidP="00EE2633">
            <w:pPr>
              <w:pStyle w:val="ContactInfo"/>
              <w:spacing w:after="0"/>
              <w:rPr>
                <w:sz w:val="22"/>
                <w:szCs w:val="22"/>
              </w:rPr>
            </w:pPr>
            <w:r w:rsidRPr="00EE2633">
              <w:rPr>
                <w:sz w:val="22"/>
                <w:szCs w:val="22"/>
              </w:rPr>
              <w:t>ADEC Innovations</w:t>
            </w:r>
          </w:p>
          <w:p w14:paraId="1BE09690" w14:textId="11FCE1E4" w:rsidR="00EE2633" w:rsidRPr="00EE2633" w:rsidRDefault="00EE2633" w:rsidP="00EE2633">
            <w:pPr>
              <w:pStyle w:val="ContactInfo"/>
              <w:spacing w:after="0"/>
              <w:rPr>
                <w:sz w:val="22"/>
                <w:szCs w:val="22"/>
              </w:rPr>
            </w:pPr>
            <w:r w:rsidRPr="00EE2633">
              <w:rPr>
                <w:sz w:val="22"/>
                <w:szCs w:val="22"/>
              </w:rPr>
              <w:t>#09763099557</w:t>
            </w:r>
          </w:p>
          <w:p w14:paraId="136A5487" w14:textId="77777777" w:rsidR="00EE2633" w:rsidRPr="00EE2633" w:rsidRDefault="00EE2633" w:rsidP="00EE2633">
            <w:pPr>
              <w:pStyle w:val="ContactInfo"/>
              <w:spacing w:after="0"/>
              <w:rPr>
                <w:b/>
                <w:bCs/>
                <w:sz w:val="22"/>
                <w:szCs w:val="22"/>
              </w:rPr>
            </w:pPr>
            <w:r w:rsidRPr="00EE2633">
              <w:rPr>
                <w:b/>
                <w:bCs/>
                <w:sz w:val="22"/>
                <w:szCs w:val="22"/>
              </w:rPr>
              <w:t>Nite Guerrero</w:t>
            </w:r>
          </w:p>
          <w:p w14:paraId="71398D0A" w14:textId="77777777" w:rsidR="00EE2633" w:rsidRPr="00EE2633" w:rsidRDefault="00EE2633" w:rsidP="00EE2633">
            <w:pPr>
              <w:pStyle w:val="ContactInfo"/>
              <w:spacing w:after="0"/>
              <w:rPr>
                <w:sz w:val="22"/>
                <w:szCs w:val="22"/>
              </w:rPr>
            </w:pPr>
            <w:r w:rsidRPr="00EE2633">
              <w:rPr>
                <w:sz w:val="22"/>
                <w:szCs w:val="22"/>
              </w:rPr>
              <w:t>Program and Project Management Specialist</w:t>
            </w:r>
          </w:p>
          <w:p w14:paraId="47E4BC35" w14:textId="77777777" w:rsidR="00EE2633" w:rsidRPr="00EE2633" w:rsidRDefault="00EE2633" w:rsidP="00EE2633">
            <w:pPr>
              <w:pStyle w:val="ContactInfo"/>
              <w:spacing w:after="0"/>
              <w:rPr>
                <w:sz w:val="22"/>
                <w:szCs w:val="22"/>
              </w:rPr>
            </w:pPr>
            <w:r w:rsidRPr="00EE2633">
              <w:rPr>
                <w:sz w:val="22"/>
                <w:szCs w:val="22"/>
              </w:rPr>
              <w:t>Accenture Philippines</w:t>
            </w:r>
          </w:p>
          <w:p w14:paraId="3DF6CF2C" w14:textId="2D151599" w:rsidR="00EE2633" w:rsidRPr="00796286" w:rsidRDefault="00EE2633" w:rsidP="00EE2633">
            <w:pPr>
              <w:pStyle w:val="ContactInfo"/>
              <w:spacing w:after="0"/>
            </w:pPr>
            <w:r w:rsidRPr="00EE2633">
              <w:rPr>
                <w:sz w:val="22"/>
                <w:szCs w:val="22"/>
              </w:rPr>
              <w:t>#09756956718</w:t>
            </w:r>
          </w:p>
        </w:tc>
        <w:tc>
          <w:tcPr>
            <w:tcW w:w="6476" w:type="dxa"/>
            <w:vMerge/>
          </w:tcPr>
          <w:p w14:paraId="4076ADBD" w14:textId="77777777" w:rsidR="00410939" w:rsidRDefault="00410939" w:rsidP="003C3427">
            <w:pPr>
              <w:spacing w:after="0" w:line="240" w:lineRule="auto"/>
              <w:contextualSpacing/>
            </w:pPr>
          </w:p>
        </w:tc>
      </w:tr>
    </w:tbl>
    <w:p w14:paraId="65D3F687" w14:textId="77777777" w:rsidR="00D70063" w:rsidRPr="00796286" w:rsidRDefault="00D70063" w:rsidP="00D4187F">
      <w:pPr>
        <w:spacing w:after="0" w:line="240" w:lineRule="auto"/>
        <w:contextualSpacing/>
        <w:rPr>
          <w:sz w:val="16"/>
          <w:szCs w:val="16"/>
        </w:rPr>
      </w:pPr>
    </w:p>
    <w:sectPr w:rsidR="00D70063" w:rsidRPr="00796286" w:rsidSect="00FD3343">
      <w:pgSz w:w="11906" w:h="16838" w:code="9"/>
      <w:pgMar w:top="1008" w:right="1080" w:bottom="1008" w:left="108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CE3B3" w14:textId="77777777" w:rsidR="00C65A35" w:rsidRDefault="00C65A35" w:rsidP="00187B92">
      <w:pPr>
        <w:spacing w:after="0" w:line="240" w:lineRule="auto"/>
      </w:pPr>
      <w:r>
        <w:separator/>
      </w:r>
    </w:p>
  </w:endnote>
  <w:endnote w:type="continuationSeparator" w:id="0">
    <w:p w14:paraId="0B4B13D9" w14:textId="77777777" w:rsidR="00C65A35" w:rsidRDefault="00C65A35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AFE92" w14:textId="77777777" w:rsidR="00C65A35" w:rsidRDefault="00C65A35" w:rsidP="00187B92">
      <w:pPr>
        <w:spacing w:after="0" w:line="240" w:lineRule="auto"/>
      </w:pPr>
      <w:r>
        <w:separator/>
      </w:r>
    </w:p>
  </w:footnote>
  <w:footnote w:type="continuationSeparator" w:id="0">
    <w:p w14:paraId="323C104E" w14:textId="77777777" w:rsidR="00C65A35" w:rsidRDefault="00C65A35" w:rsidP="00187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00731"/>
    <w:multiLevelType w:val="hybridMultilevel"/>
    <w:tmpl w:val="401E31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529BD"/>
    <w:multiLevelType w:val="hybridMultilevel"/>
    <w:tmpl w:val="C936D0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C7200"/>
    <w:multiLevelType w:val="hybridMultilevel"/>
    <w:tmpl w:val="6364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75471"/>
    <w:multiLevelType w:val="hybridMultilevel"/>
    <w:tmpl w:val="6DF827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316041">
    <w:abstractNumId w:val="3"/>
  </w:num>
  <w:num w:numId="2" w16cid:durableId="1177883112">
    <w:abstractNumId w:val="0"/>
  </w:num>
  <w:num w:numId="3" w16cid:durableId="1119376024">
    <w:abstractNumId w:val="1"/>
  </w:num>
  <w:num w:numId="4" w16cid:durableId="615677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27"/>
    <w:rsid w:val="000122F6"/>
    <w:rsid w:val="00102847"/>
    <w:rsid w:val="001340F5"/>
    <w:rsid w:val="00157B6F"/>
    <w:rsid w:val="00187B92"/>
    <w:rsid w:val="001D50AB"/>
    <w:rsid w:val="0025200C"/>
    <w:rsid w:val="00293B83"/>
    <w:rsid w:val="002C0739"/>
    <w:rsid w:val="0039505A"/>
    <w:rsid w:val="003C3427"/>
    <w:rsid w:val="00410939"/>
    <w:rsid w:val="00431971"/>
    <w:rsid w:val="0044748F"/>
    <w:rsid w:val="00463EED"/>
    <w:rsid w:val="00486E5D"/>
    <w:rsid w:val="004B3DB7"/>
    <w:rsid w:val="00556717"/>
    <w:rsid w:val="00581FC8"/>
    <w:rsid w:val="005F41D0"/>
    <w:rsid w:val="00614B25"/>
    <w:rsid w:val="006272F5"/>
    <w:rsid w:val="006A3CE7"/>
    <w:rsid w:val="006B6D95"/>
    <w:rsid w:val="006E693E"/>
    <w:rsid w:val="00761BB8"/>
    <w:rsid w:val="00796286"/>
    <w:rsid w:val="008C33FB"/>
    <w:rsid w:val="008C77BE"/>
    <w:rsid w:val="00952ECD"/>
    <w:rsid w:val="00990073"/>
    <w:rsid w:val="00A64095"/>
    <w:rsid w:val="00A903B0"/>
    <w:rsid w:val="00AD2C8F"/>
    <w:rsid w:val="00AF7BCF"/>
    <w:rsid w:val="00B31A51"/>
    <w:rsid w:val="00B52BFE"/>
    <w:rsid w:val="00C233CA"/>
    <w:rsid w:val="00C65A35"/>
    <w:rsid w:val="00D13C88"/>
    <w:rsid w:val="00D1599B"/>
    <w:rsid w:val="00D4187F"/>
    <w:rsid w:val="00D460EA"/>
    <w:rsid w:val="00D70063"/>
    <w:rsid w:val="00DB1846"/>
    <w:rsid w:val="00E9194E"/>
    <w:rsid w:val="00EA0BE6"/>
    <w:rsid w:val="00EE2633"/>
    <w:rsid w:val="00EE34AB"/>
    <w:rsid w:val="00F24F1D"/>
    <w:rsid w:val="00FC131E"/>
    <w:rsid w:val="00FD3343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677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3C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6286"/>
    <w:pP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286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233CA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796286"/>
    <w:pPr>
      <w:spacing w:after="120"/>
      <w:jc w:val="left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semiHidden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semiHidden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233CA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paragraph" w:customStyle="1" w:styleId="University">
    <w:name w:val="University"/>
    <w:basedOn w:val="Normal"/>
    <w:qFormat/>
    <w:rsid w:val="00410939"/>
    <w:pPr>
      <w:spacing w:after="120"/>
      <w:contextualSpacing/>
    </w:pPr>
    <w:rPr>
      <w:caps/>
    </w:rPr>
  </w:style>
  <w:style w:type="character" w:styleId="FollowedHyperlink">
    <w:name w:val="FollowedHyperlink"/>
    <w:basedOn w:val="DefaultParagraphFont"/>
    <w:uiPriority w:val="99"/>
    <w:semiHidden/>
    <w:unhideWhenUsed/>
    <w:rsid w:val="008C77B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C77BE"/>
    <w:pPr>
      <w:ind w:left="720"/>
      <w:contextualSpacing/>
    </w:pPr>
  </w:style>
  <w:style w:type="paragraph" w:styleId="NoSpacing">
    <w:name w:val="No Spacing"/>
    <w:uiPriority w:val="1"/>
    <w:qFormat/>
    <w:rsid w:val="00EE2633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facebook.com/nite.guerrero" TargetMode="External"/><Relationship Id="rId17" Type="http://schemas.openxmlformats.org/officeDocument/2006/relationships/hyperlink" Target="https://alfredpaguio.github.i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b.me/FleetingCome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AlfredPaguio" TargetMode="Externa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lfredpaguio36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fred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7ACB4791D64197BBD4FB2547B0C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92FA-B24E-4AEF-A1F2-8A3B3F049ED5}"/>
      </w:docPartPr>
      <w:docPartBody>
        <w:p w:rsidR="00000000" w:rsidRDefault="00000000">
          <w:pPr>
            <w:pStyle w:val="877ACB4791D64197BBD4FB2547B0C131"/>
          </w:pPr>
          <w:r w:rsidRPr="00A64095">
            <w:t>Experience</w:t>
          </w:r>
        </w:p>
      </w:docPartBody>
    </w:docPart>
    <w:docPart>
      <w:docPartPr>
        <w:name w:val="D1656A1D94AE4A50BA354B14D51BC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3BA0-FC6B-48A3-AE04-798535DDE819}"/>
      </w:docPartPr>
      <w:docPartBody>
        <w:p w:rsidR="00000000" w:rsidRDefault="00000000">
          <w:pPr>
            <w:pStyle w:val="D1656A1D94AE4A50BA354B14D51BCEF9"/>
          </w:pPr>
          <w:r w:rsidRPr="00102847">
            <w:t>EDUC</w:t>
          </w:r>
          <w:r w:rsidRPr="00102847">
            <w:t>ATION</w:t>
          </w:r>
        </w:p>
      </w:docPartBody>
    </w:docPart>
    <w:docPart>
      <w:docPartPr>
        <w:name w:val="156857C753C0423486860268D63E5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F6B33-630A-44B9-9107-7899E468EA4C}"/>
      </w:docPartPr>
      <w:docPartBody>
        <w:p w:rsidR="00000000" w:rsidRDefault="00000000">
          <w:pPr>
            <w:pStyle w:val="156857C753C0423486860268D63E59FE"/>
          </w:pPr>
          <w:r w:rsidRPr="00796286">
            <w:rPr>
              <w:rStyle w:val="PlaceholderText"/>
              <w:color w:val="1F3864" w:themeColor="accent1" w:themeShade="80"/>
            </w:rP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CE"/>
    <w:rsid w:val="0044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Heading5"/>
    <w:link w:val="Heading4Char"/>
    <w:uiPriority w:val="9"/>
    <w:unhideWhenUsed/>
    <w:qFormat/>
    <w:pPr>
      <w:keepNext/>
      <w:keepLines/>
      <w:spacing w:before="120" w:after="0" w:line="240" w:lineRule="auto"/>
      <w:contextualSpacing/>
      <w:jc w:val="both"/>
      <w:outlineLvl w:val="3"/>
    </w:pPr>
    <w:rPr>
      <w:rFonts w:asciiTheme="majorHAnsi" w:eastAsiaTheme="majorEastAsia" w:hAnsiTheme="majorHAnsi" w:cstheme="majorBidi"/>
      <w:b/>
      <w:iCs/>
      <w:caps/>
      <w:sz w:val="28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7ACB4791D64197BBD4FB2547B0C131">
    <w:name w:val="877ACB4791D64197BBD4FB2547B0C131"/>
  </w:style>
  <w:style w:type="paragraph" w:customStyle="1" w:styleId="9769A8FA1B964AFF8402B904A45E9E28">
    <w:name w:val="9769A8FA1B964AFF8402B904A45E9E28"/>
  </w:style>
  <w:style w:type="paragraph" w:customStyle="1" w:styleId="27203646AC104202899EAD4577106D97">
    <w:name w:val="27203646AC104202899EAD4577106D97"/>
  </w:style>
  <w:style w:type="paragraph" w:customStyle="1" w:styleId="1C45E5B91D3847E29D47CC200A15B467">
    <w:name w:val="1C45E5B91D3847E29D47CC200A15B467"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sz w:val="28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7AEC207985144434934F5BC48C27A640">
    <w:name w:val="7AEC207985144434934F5BC48C27A640"/>
  </w:style>
  <w:style w:type="paragraph" w:customStyle="1" w:styleId="C808B56908214DA6BED562A6A32FA111">
    <w:name w:val="C808B56908214DA6BED562A6A32FA111"/>
  </w:style>
  <w:style w:type="paragraph" w:customStyle="1" w:styleId="E2D722BEED6A4BDE9B854D3BA7D384AD">
    <w:name w:val="E2D722BEED6A4BDE9B854D3BA7D384AD"/>
  </w:style>
  <w:style w:type="paragraph" w:customStyle="1" w:styleId="D1656A1D94AE4A50BA354B14D51BCEF9">
    <w:name w:val="D1656A1D94AE4A50BA354B14D51BCEF9"/>
  </w:style>
  <w:style w:type="paragraph" w:customStyle="1" w:styleId="18D27F6C13694FFEBDDC3A38A6BD44A7">
    <w:name w:val="18D27F6C13694FFEBDDC3A38A6BD44A7"/>
  </w:style>
  <w:style w:type="paragraph" w:customStyle="1" w:styleId="D3D415E201A1425784A840BA4E83E77A">
    <w:name w:val="D3D415E201A1425784A840BA4E83E77A"/>
  </w:style>
  <w:style w:type="paragraph" w:customStyle="1" w:styleId="3A7D2738AAE249F2A72805176C52FFB6">
    <w:name w:val="3A7D2738AAE249F2A72805176C52FFB6"/>
  </w:style>
  <w:style w:type="paragraph" w:customStyle="1" w:styleId="901F11883C9040E5A4E369E623FF299C">
    <w:name w:val="901F11883C9040E5A4E369E623FF299C"/>
  </w:style>
  <w:style w:type="paragraph" w:customStyle="1" w:styleId="9F6DB9B9388D49CCADFB68EF721DC3D5">
    <w:name w:val="9F6DB9B9388D49CCADFB68EF721DC3D5"/>
  </w:style>
  <w:style w:type="paragraph" w:customStyle="1" w:styleId="BB05AA53043542B99BE6215F81F6E54C">
    <w:name w:val="BB05AA53043542B99BE6215F81F6E54C"/>
  </w:style>
  <w:style w:type="paragraph" w:customStyle="1" w:styleId="A2D3A5E9C39D4B6F8626E356DCBA27AA">
    <w:name w:val="A2D3A5E9C39D4B6F8626E356DCBA27AA"/>
  </w:style>
  <w:style w:type="paragraph" w:customStyle="1" w:styleId="A577B386EF914F5C9AEF9C623A0269C9">
    <w:name w:val="A577B386EF914F5C9AEF9C623A0269C9"/>
  </w:style>
  <w:style w:type="paragraph" w:customStyle="1" w:styleId="3BED158E799D4DF2A2EF85B79B08EED1">
    <w:name w:val="3BED158E799D4DF2A2EF85B79B08EED1"/>
  </w:style>
  <w:style w:type="paragraph" w:customStyle="1" w:styleId="DABF7D670C1B4BFC8AFAE571CE8C3AA4">
    <w:name w:val="DABF7D670C1B4BFC8AFAE571CE8C3AA4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477966138ED4729A90075131020C3D1">
    <w:name w:val="E477966138ED4729A90075131020C3D1"/>
  </w:style>
  <w:style w:type="paragraph" w:customStyle="1" w:styleId="5A43AC4AF75F48AF954DDCFBC2A3C73A">
    <w:name w:val="5A43AC4AF75F48AF954DDCFBC2A3C73A"/>
  </w:style>
  <w:style w:type="paragraph" w:customStyle="1" w:styleId="F4E697DD4F5E44E19620E27453F940AC">
    <w:name w:val="F4E697DD4F5E44E19620E27453F940AC"/>
  </w:style>
  <w:style w:type="paragraph" w:customStyle="1" w:styleId="156857C753C0423486860268D63E59FE">
    <w:name w:val="156857C753C0423486860268D63E59FE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39F85C188677405C83AF2367CE06A18C">
    <w:name w:val="39F85C188677405C83AF2367CE06A18C"/>
  </w:style>
  <w:style w:type="paragraph" w:customStyle="1" w:styleId="53C229ABD4CC46F78B85535C809F8945">
    <w:name w:val="53C229ABD4CC46F78B85535C809F8945"/>
  </w:style>
  <w:style w:type="paragraph" w:customStyle="1" w:styleId="E9D96476514940FD87030BEC105509EF">
    <w:name w:val="E9D96476514940FD87030BEC105509EF"/>
  </w:style>
  <w:style w:type="paragraph" w:customStyle="1" w:styleId="32D36A5214834C90961FD454D8CAB855">
    <w:name w:val="32D36A5214834C90961FD454D8CAB855"/>
  </w:style>
  <w:style w:type="paragraph" w:customStyle="1" w:styleId="ED4D5F4E92594F2EB28FA5BD8289559D">
    <w:name w:val="ED4D5F4E92594F2EB28FA5BD8289559D"/>
  </w:style>
  <w:style w:type="paragraph" w:customStyle="1" w:styleId="578535495AB64787AD2CBF81279B1CC1">
    <w:name w:val="578535495AB64787AD2CBF81279B1CC1"/>
  </w:style>
  <w:style w:type="paragraph" w:customStyle="1" w:styleId="8C79E9EB0B8C4C99973D29C38239D607">
    <w:name w:val="8C79E9EB0B8C4C99973D29C38239D6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2a266b9fa9a230c5a512669d8b298c3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ddc33fff6b14141ee5c74a0d29ea6a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19F71B-31A8-4ABF-BAE0-05E6A1778B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19C2273-4D2E-4000-8DAB-D9C834429A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3CC826-6B93-4F43-97DC-BA44A6345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A4EC212-7674-45B8-A525-B487A0DE2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resume.dotx</Template>
  <TotalTime>0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2023-04-27T11:19:00Z</dcterms:created>
  <dcterms:modified xsi:type="dcterms:W3CDTF">2023-04-27T11:19:00Z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